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20" w:type="pct"/>
        <w:tblLayout w:type="fixed"/>
        <w:tblCellMar>
          <w:left w:w="115" w:type="dxa"/>
          <w:right w:w="115" w:type="dxa"/>
        </w:tblCellMar>
        <w:tblLook w:val="04A0" w:firstRow="1" w:lastRow="0" w:firstColumn="1" w:lastColumn="0" w:noHBand="0" w:noVBand="1"/>
      </w:tblPr>
      <w:tblGrid>
        <w:gridCol w:w="4429"/>
        <w:gridCol w:w="505"/>
        <w:gridCol w:w="6632"/>
      </w:tblGrid>
      <w:tr w:rsidR="006D409C" w14:paraId="3573EECE" w14:textId="77777777" w:rsidTr="007845AA">
        <w:trPr>
          <w:trHeight w:val="673"/>
        </w:trPr>
        <w:tc>
          <w:tcPr>
            <w:tcW w:w="4429" w:type="dxa"/>
            <w:vMerge w:val="restart"/>
            <w:tcMar>
              <w:left w:w="360" w:type="dxa"/>
            </w:tcMar>
            <w:vAlign w:val="bottom"/>
          </w:tcPr>
          <w:p w14:paraId="429B09E4" w14:textId="77777777" w:rsidR="006D409C" w:rsidRDefault="006D409C" w:rsidP="006D409C">
            <w:pPr>
              <w:tabs>
                <w:tab w:val="left" w:pos="990"/>
              </w:tabs>
              <w:jc w:val="center"/>
            </w:pPr>
            <w:r>
              <w:rPr>
                <w:noProof/>
              </w:rPr>
              <mc:AlternateContent>
                <mc:Choice Requires="wps">
                  <w:drawing>
                    <wp:inline distT="0" distB="0" distL="0" distR="0" wp14:anchorId="746B8871" wp14:editId="79242435">
                      <wp:extent cx="1676400" cy="1476375"/>
                      <wp:effectExtent l="38100" t="38100" r="38100" b="66675"/>
                      <wp:docPr id="53" name="Diamond 53"/>
                      <wp:cNvGraphicFramePr/>
                      <a:graphic xmlns:a="http://schemas.openxmlformats.org/drawingml/2006/main">
                        <a:graphicData uri="http://schemas.microsoft.com/office/word/2010/wordprocessingShape">
                          <wps:wsp>
                            <wps:cNvSpPr/>
                            <wps:spPr>
                              <a:xfrm>
                                <a:off x="0" y="0"/>
                                <a:ext cx="1676400" cy="1476375"/>
                              </a:xfrm>
                              <a:prstGeom prst="diamond">
                                <a:avLst/>
                              </a:prstGeom>
                              <a:blipFill>
                                <a:blip r:embed="rId10">
                                  <a:extLst>
                                    <a:ext uri="{28A0092B-C50C-407E-A947-70E740481C1C}">
                                      <a14:useLocalDpi xmlns:a14="http://schemas.microsoft.com/office/drawing/2010/main" val="0"/>
                                    </a:ext>
                                  </a:extLst>
                                </a:blip>
                                <a:stretch>
                                  <a:fillRect/>
                                </a:stretch>
                              </a:blipFill>
                              <a:ln w="63500" cmpd="sng">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12A5B8C" id="_x0000_t4" coordsize="21600,21600" o:spt="4" path="m10800,l,10800,10800,21600,21600,10800xe">
                      <v:stroke joinstyle="miter"/>
                      <v:path gradientshapeok="t" o:connecttype="rect" textboxrect="5400,5400,16200,16200"/>
                    </v:shapetype>
                    <v:shape id="Diamond 53" o:spid="_x0000_s1026" type="#_x0000_t4" style="width:132pt;height:116.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XaW5kb3dzIFBob3RvIEVkaXRvciAxMC4wLjEwMDEx&#10;LjE2Mzg0AFdpbmRvd3MgUGhvdG8gRWRpdG9yIDEwLjAuMTAwMTEuMTYzODQAMjAyMDoxMTowNSAw&#10;MDo1NDoyOQAABpADAAIAAAAUAAARHJAEAAIAAAAUAAARMJKRAAIAAAADMzUAAJKSAAIAAAADMzUA&#10;AKABAAMAAAABAAEAAOocAAcAAAgMAAAJEAAAAAAc6g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nhtcD0iaHR0cDovL25zLmFk&#10;b2JlLmNvbS94YXAvMS4wLyI+PHhtcDpDcmVhdG9yVG9vbD5XaW5kb3dzIFBob3RvIEVkaXRvciAx&#10;MC4wLjEwMDExLjE2Mzg0PC94bXA6Q3JlYXRvclRvb2w+PHhtcDpDcmVhdGVEYXRlPjIwMjAtMTEt&#10;MDVUMDA6NTA6NTUuMzUxPC94bXA6Q3JlYXRlRGF0ZT48L3JkZjpEZXNjcmlwdGlvbj48L3JkZjpS&#10;REY+PC94OnhtcG1ldGE+DQ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8P3hwYWNr&#10;ZXQgZW5kPSd3Jz8+/9sAQwADAgIDAgIDAwMDBAMDBAUIBQUEBAUKBwcGCAwKDAwLCgsLDQ4SEA0O&#10;EQ4LCxAWEBETFBUVFQwPFxgWFBgSFBUU/9sAQwEDBAQFBAUJBQUJFA0LDRQUFBQUFBQUFBQUFBQU&#10;FBQUFBQUFBQUFBQUFBQUFBQUFBQUFBQUFBQUFBQUFBQUFBQU/8AAEQgCewJ7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" strokecolor="#729928 [2404]" strokeweight="5pt">
                      <v:fill r:id="rId11" o:title="" recolor="t" rotate="t" type="frame"/>
                      <w10:anchorlock/>
                    </v:shape>
                  </w:pict>
                </mc:Fallback>
              </mc:AlternateContent>
            </w:r>
          </w:p>
        </w:tc>
        <w:tc>
          <w:tcPr>
            <w:tcW w:w="505" w:type="dxa"/>
            <w:shd w:val="clear" w:color="auto" w:fill="31521B" w:themeFill="accent2" w:themeFillShade="80"/>
          </w:tcPr>
          <w:p w14:paraId="50D7404D" w14:textId="77777777" w:rsidR="006D409C" w:rsidRDefault="006D409C" w:rsidP="006D409C">
            <w:pPr>
              <w:tabs>
                <w:tab w:val="left" w:pos="990"/>
              </w:tabs>
            </w:pPr>
          </w:p>
        </w:tc>
        <w:tc>
          <w:tcPr>
            <w:tcW w:w="6631" w:type="dxa"/>
            <w:shd w:val="clear" w:color="auto" w:fill="31521B" w:themeFill="accent2" w:themeFillShade="80"/>
            <w:vAlign w:val="center"/>
          </w:tcPr>
          <w:sdt>
            <w:sdtPr>
              <w:id w:val="1049110328"/>
              <w:placeholder>
                <w:docPart w:val="6BA5B796214C4D6D91CA33056D6EFDB7"/>
              </w:placeholder>
              <w:temporary/>
              <w:showingPlcHdr/>
              <w15:appearance w15:val="hidden"/>
            </w:sdtPr>
            <w:sdtContent>
              <w:p w14:paraId="6CCAA6F5" w14:textId="77777777" w:rsidR="006D409C" w:rsidRDefault="006D409C" w:rsidP="00776643">
                <w:pPr>
                  <w:pStyle w:val="Heading1"/>
                </w:pPr>
                <w:r w:rsidRPr="00036450">
                  <w:t>EDUCATION</w:t>
                </w:r>
              </w:p>
            </w:sdtContent>
          </w:sdt>
        </w:tc>
      </w:tr>
      <w:tr w:rsidR="006D409C" w14:paraId="259CAF0E" w14:textId="77777777" w:rsidTr="007845AA">
        <w:trPr>
          <w:trHeight w:val="1982"/>
        </w:trPr>
        <w:tc>
          <w:tcPr>
            <w:tcW w:w="4429" w:type="dxa"/>
            <w:vMerge/>
            <w:tcMar>
              <w:left w:w="360" w:type="dxa"/>
            </w:tcMar>
            <w:vAlign w:val="bottom"/>
          </w:tcPr>
          <w:p w14:paraId="3B9D1A98" w14:textId="77777777" w:rsidR="006D409C" w:rsidRDefault="006D409C" w:rsidP="00776643">
            <w:pPr>
              <w:tabs>
                <w:tab w:val="left" w:pos="990"/>
              </w:tabs>
              <w:jc w:val="center"/>
              <w:rPr>
                <w:noProof/>
              </w:rPr>
            </w:pPr>
          </w:p>
        </w:tc>
        <w:tc>
          <w:tcPr>
            <w:tcW w:w="505" w:type="dxa"/>
            <w:tcMar>
              <w:left w:w="0" w:type="dxa"/>
              <w:right w:w="0" w:type="dxa"/>
            </w:tcMar>
          </w:tcPr>
          <w:p w14:paraId="1512172F" w14:textId="77777777" w:rsidR="006D409C" w:rsidRDefault="006D409C" w:rsidP="00776643">
            <w:pPr>
              <w:tabs>
                <w:tab w:val="left" w:pos="990"/>
              </w:tabs>
            </w:pPr>
            <w:r>
              <w:rPr>
                <w:noProof/>
              </w:rPr>
              <mc:AlternateContent>
                <mc:Choice Requires="wps">
                  <w:drawing>
                    <wp:inline distT="0" distB="0" distL="0" distR="0" wp14:anchorId="2A012D77" wp14:editId="0A39FE68">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E4E82"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012D77"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019E4E82" w14:textId="77777777" w:rsidR="006D409C" w:rsidRPr="00AF4EA4" w:rsidRDefault="006D409C" w:rsidP="006D409C">
                            <w:pPr>
                              <w:jc w:val="center"/>
                              <w:rPr>
                                <w:color w:val="455F51" w:themeColor="text2"/>
                              </w:rPr>
                            </w:pPr>
                          </w:p>
                        </w:txbxContent>
                      </v:textbox>
                      <w10:anchorlock/>
                    </v:shape>
                  </w:pict>
                </mc:Fallback>
              </mc:AlternateContent>
            </w:r>
          </w:p>
        </w:tc>
        <w:tc>
          <w:tcPr>
            <w:tcW w:w="6631" w:type="dxa"/>
          </w:tcPr>
          <w:p w14:paraId="34F80106" w14:textId="77777777" w:rsidR="00A12BA3" w:rsidRDefault="00A12BA3" w:rsidP="00287A78">
            <w:pPr>
              <w:pStyle w:val="Date"/>
              <w:rPr>
                <w:b/>
                <w:bCs/>
                <w:sz w:val="20"/>
                <w:szCs w:val="20"/>
              </w:rPr>
            </w:pPr>
          </w:p>
          <w:p w14:paraId="05BFDE7C" w14:textId="0EFBBE53" w:rsidR="009851BF" w:rsidRDefault="009851BF" w:rsidP="00287A78">
            <w:pPr>
              <w:pStyle w:val="Date"/>
              <w:rPr>
                <w:rFonts w:ascii="Times New Roman" w:eastAsia="Times New Roman" w:hAnsi="Times New Roman" w:cs="Times New Roman"/>
                <w:sz w:val="20"/>
                <w:szCs w:val="20"/>
                <w:shd w:val="clear" w:color="auto" w:fill="FFFFFF"/>
                <w:lang w:eastAsia="en-US"/>
              </w:rPr>
            </w:pPr>
            <w:r w:rsidRPr="003B55AF">
              <w:rPr>
                <w:b/>
                <w:bCs/>
                <w:sz w:val="20"/>
                <w:szCs w:val="20"/>
              </w:rPr>
              <w:t>2017</w:t>
            </w:r>
            <w:r w:rsidR="0073183C">
              <w:rPr>
                <w:b/>
                <w:bCs/>
                <w:sz w:val="20"/>
                <w:szCs w:val="20"/>
              </w:rPr>
              <w:t>:</w:t>
            </w:r>
            <w:r>
              <w:rPr>
                <w:sz w:val="20"/>
                <w:szCs w:val="20"/>
              </w:rPr>
              <w:t xml:space="preserve"> </w:t>
            </w:r>
            <w:r w:rsidRPr="00127A1E">
              <w:rPr>
                <w:b/>
                <w:sz w:val="20"/>
                <w:szCs w:val="20"/>
              </w:rPr>
              <w:t>St. Francis Institute of Management and Research, Mumbai -</w:t>
            </w:r>
            <w:r>
              <w:rPr>
                <w:b/>
                <w:sz w:val="20"/>
                <w:szCs w:val="20"/>
              </w:rPr>
              <w:t xml:space="preserve"> </w:t>
            </w:r>
            <w:r w:rsidRPr="00127A1E">
              <w:rPr>
                <w:b/>
                <w:sz w:val="20"/>
                <w:szCs w:val="20"/>
              </w:rPr>
              <w:t>Master of Management Studies (MMS</w:t>
            </w:r>
            <w:r>
              <w:rPr>
                <w:b/>
                <w:sz w:val="20"/>
                <w:szCs w:val="20"/>
              </w:rPr>
              <w:t>/MBA</w:t>
            </w:r>
            <w:r w:rsidRPr="00127A1E">
              <w:rPr>
                <w:b/>
                <w:sz w:val="20"/>
                <w:szCs w:val="20"/>
              </w:rPr>
              <w:t>)</w:t>
            </w:r>
            <w:r>
              <w:rPr>
                <w:b/>
                <w:sz w:val="20"/>
                <w:szCs w:val="20"/>
              </w:rPr>
              <w:t xml:space="preserve"> - </w:t>
            </w:r>
            <w:r w:rsidRPr="00127A1E">
              <w:rPr>
                <w:rFonts w:ascii="Times New Roman" w:eastAsia="Times New Roman" w:hAnsi="Times New Roman" w:cs="Times New Roman"/>
                <w:sz w:val="20"/>
                <w:szCs w:val="20"/>
                <w:shd w:val="clear" w:color="auto" w:fill="FFFFFF"/>
                <w:lang w:eastAsia="en-US"/>
              </w:rPr>
              <w:t>74.87 %</w:t>
            </w:r>
          </w:p>
          <w:p w14:paraId="6FBF0BD9" w14:textId="4D37E6CC" w:rsidR="009851BF" w:rsidRDefault="009851BF" w:rsidP="009851BF">
            <w:pPr>
              <w:rPr>
                <w:lang w:eastAsia="en-US"/>
              </w:rPr>
            </w:pPr>
          </w:p>
          <w:p w14:paraId="6A9EFB8D" w14:textId="6AC13371" w:rsidR="009851BF" w:rsidRDefault="009851BF" w:rsidP="009851BF">
            <w:pPr>
              <w:rPr>
                <w:b/>
                <w:sz w:val="20"/>
                <w:szCs w:val="20"/>
              </w:rPr>
            </w:pPr>
            <w:r w:rsidRPr="003B55AF">
              <w:rPr>
                <w:b/>
                <w:bCs/>
                <w:sz w:val="20"/>
                <w:szCs w:val="20"/>
              </w:rPr>
              <w:t>2013</w:t>
            </w:r>
            <w:r w:rsidR="0073183C">
              <w:rPr>
                <w:b/>
                <w:bCs/>
                <w:sz w:val="20"/>
                <w:szCs w:val="20"/>
              </w:rPr>
              <w:t>:</w:t>
            </w:r>
            <w:r>
              <w:rPr>
                <w:sz w:val="20"/>
                <w:szCs w:val="20"/>
              </w:rPr>
              <w:t xml:space="preserve"> </w:t>
            </w:r>
            <w:r w:rsidRPr="00127A1E">
              <w:rPr>
                <w:b/>
                <w:sz w:val="20"/>
                <w:szCs w:val="20"/>
              </w:rPr>
              <w:t>St Xavier’s College, Mumbai – Bachelor of Science</w:t>
            </w:r>
            <w:r>
              <w:rPr>
                <w:b/>
                <w:sz w:val="20"/>
                <w:szCs w:val="20"/>
              </w:rPr>
              <w:t xml:space="preserve"> </w:t>
            </w:r>
            <w:r>
              <w:rPr>
                <w:sz w:val="20"/>
                <w:szCs w:val="20"/>
              </w:rPr>
              <w:t xml:space="preserve">- </w:t>
            </w:r>
            <w:r w:rsidRPr="00127A1E">
              <w:rPr>
                <w:sz w:val="20"/>
                <w:szCs w:val="20"/>
              </w:rPr>
              <w:t>74.11 %</w:t>
            </w:r>
          </w:p>
          <w:p w14:paraId="749DF3CD" w14:textId="77777777" w:rsidR="009851BF" w:rsidRPr="009851BF" w:rsidRDefault="009851BF" w:rsidP="009851BF">
            <w:pPr>
              <w:rPr>
                <w:lang w:eastAsia="en-US"/>
              </w:rPr>
            </w:pPr>
          </w:p>
          <w:p w14:paraId="4497D637" w14:textId="10DF6639" w:rsidR="00CF1A9A" w:rsidRPr="00287A78" w:rsidRDefault="009851BF" w:rsidP="00287A78">
            <w:pPr>
              <w:pStyle w:val="Date"/>
              <w:rPr>
                <w:b/>
                <w:sz w:val="20"/>
                <w:szCs w:val="20"/>
              </w:rPr>
            </w:pPr>
            <w:r w:rsidRPr="00896B86">
              <w:rPr>
                <w:b/>
                <w:bCs/>
                <w:sz w:val="20"/>
                <w:szCs w:val="20"/>
              </w:rPr>
              <w:t>2008</w:t>
            </w:r>
            <w:r w:rsidR="0073183C">
              <w:rPr>
                <w:b/>
                <w:bCs/>
                <w:sz w:val="20"/>
                <w:szCs w:val="20"/>
              </w:rPr>
              <w:t>:</w:t>
            </w:r>
            <w:r w:rsidRPr="00127A1E">
              <w:rPr>
                <w:sz w:val="20"/>
                <w:szCs w:val="20"/>
              </w:rPr>
              <w:t xml:space="preserve"> </w:t>
            </w:r>
            <w:r w:rsidRPr="009851BF">
              <w:rPr>
                <w:b/>
                <w:bCs/>
                <w:sz w:val="20"/>
                <w:szCs w:val="20"/>
              </w:rPr>
              <w:t>Mary</w:t>
            </w:r>
            <w:r w:rsidR="00022896" w:rsidRPr="009851BF">
              <w:rPr>
                <w:b/>
                <w:bCs/>
                <w:sz w:val="20"/>
                <w:szCs w:val="20"/>
              </w:rPr>
              <w:t xml:space="preserve"> </w:t>
            </w:r>
            <w:r w:rsidR="00022896" w:rsidRPr="00127A1E">
              <w:rPr>
                <w:b/>
                <w:sz w:val="20"/>
                <w:szCs w:val="20"/>
              </w:rPr>
              <w:t xml:space="preserve">Immaculate Girls High </w:t>
            </w:r>
            <w:r w:rsidRPr="00127A1E">
              <w:rPr>
                <w:b/>
                <w:sz w:val="20"/>
                <w:szCs w:val="20"/>
              </w:rPr>
              <w:t xml:space="preserve">School </w:t>
            </w:r>
            <w:r>
              <w:rPr>
                <w:b/>
                <w:sz w:val="20"/>
                <w:szCs w:val="20"/>
              </w:rPr>
              <w:t>-</w:t>
            </w:r>
            <w:r w:rsidR="00287A78">
              <w:rPr>
                <w:sz w:val="20"/>
                <w:szCs w:val="20"/>
              </w:rPr>
              <w:t xml:space="preserve"> </w:t>
            </w:r>
            <w:r w:rsidR="001F2B89" w:rsidRPr="00127A1E">
              <w:rPr>
                <w:sz w:val="20"/>
                <w:szCs w:val="20"/>
              </w:rPr>
              <w:t>85.07 %</w:t>
            </w:r>
          </w:p>
          <w:p w14:paraId="28BE3FA7" w14:textId="6FF9A4FA" w:rsidR="00EB0683" w:rsidRPr="00EB0683" w:rsidRDefault="00EB0683" w:rsidP="00EB0683">
            <w:pPr>
              <w:pStyle w:val="Date"/>
              <w:rPr>
                <w:rFonts w:ascii="Times New Roman" w:eastAsia="Times New Roman" w:hAnsi="Times New Roman" w:cs="Times New Roman"/>
                <w:sz w:val="20"/>
                <w:szCs w:val="20"/>
                <w:shd w:val="clear" w:color="auto" w:fill="FFFFFF"/>
                <w:lang w:eastAsia="en-US"/>
              </w:rPr>
            </w:pPr>
          </w:p>
        </w:tc>
      </w:tr>
      <w:tr w:rsidR="006D409C" w14:paraId="7F32D3E3" w14:textId="77777777" w:rsidTr="007845AA">
        <w:trPr>
          <w:trHeight w:val="710"/>
        </w:trPr>
        <w:tc>
          <w:tcPr>
            <w:tcW w:w="4429" w:type="dxa"/>
            <w:vMerge w:val="restart"/>
            <w:tcMar>
              <w:left w:w="360" w:type="dxa"/>
            </w:tcMar>
          </w:tcPr>
          <w:p w14:paraId="44BF700F" w14:textId="77777777" w:rsidR="003616DD" w:rsidRPr="00B74AD5" w:rsidRDefault="0083728A" w:rsidP="004760F5">
            <w:pPr>
              <w:pStyle w:val="Title"/>
              <w:rPr>
                <w:sz w:val="56"/>
                <w:szCs w:val="48"/>
                <w:lang w:val="it-IT"/>
              </w:rPr>
            </w:pPr>
            <w:r w:rsidRPr="00B74AD5">
              <w:rPr>
                <w:sz w:val="56"/>
                <w:szCs w:val="48"/>
                <w:lang w:val="it-IT"/>
              </w:rPr>
              <w:t>D</w:t>
            </w:r>
            <w:r w:rsidR="003616DD" w:rsidRPr="00B74AD5">
              <w:rPr>
                <w:sz w:val="56"/>
                <w:szCs w:val="48"/>
                <w:lang w:val="it-IT"/>
              </w:rPr>
              <w:t xml:space="preserve"> </w:t>
            </w:r>
            <w:r w:rsidRPr="00B74AD5">
              <w:rPr>
                <w:sz w:val="56"/>
                <w:szCs w:val="48"/>
                <w:lang w:val="it-IT"/>
              </w:rPr>
              <w:t>e</w:t>
            </w:r>
            <w:r w:rsidR="003616DD" w:rsidRPr="00B74AD5">
              <w:rPr>
                <w:sz w:val="56"/>
                <w:szCs w:val="48"/>
                <w:lang w:val="it-IT"/>
              </w:rPr>
              <w:t xml:space="preserve"> </w:t>
            </w:r>
            <w:r w:rsidRPr="00B74AD5">
              <w:rPr>
                <w:sz w:val="56"/>
                <w:szCs w:val="48"/>
                <w:lang w:val="it-IT"/>
              </w:rPr>
              <w:t>a</w:t>
            </w:r>
            <w:r w:rsidR="003616DD" w:rsidRPr="00B74AD5">
              <w:rPr>
                <w:sz w:val="56"/>
                <w:szCs w:val="48"/>
                <w:lang w:val="it-IT"/>
              </w:rPr>
              <w:t xml:space="preserve"> </w:t>
            </w:r>
            <w:r w:rsidRPr="00B74AD5">
              <w:rPr>
                <w:sz w:val="56"/>
                <w:szCs w:val="48"/>
                <w:lang w:val="it-IT"/>
              </w:rPr>
              <w:t>n</w:t>
            </w:r>
            <w:r w:rsidR="003616DD" w:rsidRPr="00B74AD5">
              <w:rPr>
                <w:sz w:val="56"/>
                <w:szCs w:val="48"/>
                <w:lang w:val="it-IT"/>
              </w:rPr>
              <w:t xml:space="preserve"> </w:t>
            </w:r>
            <w:r w:rsidRPr="00B74AD5">
              <w:rPr>
                <w:sz w:val="56"/>
                <w:szCs w:val="48"/>
                <w:lang w:val="it-IT"/>
              </w:rPr>
              <w:t>n</w:t>
            </w:r>
            <w:r w:rsidR="003616DD" w:rsidRPr="00B74AD5">
              <w:rPr>
                <w:sz w:val="56"/>
                <w:szCs w:val="48"/>
                <w:lang w:val="it-IT"/>
              </w:rPr>
              <w:t xml:space="preserve"> </w:t>
            </w:r>
            <w:r w:rsidRPr="00B74AD5">
              <w:rPr>
                <w:sz w:val="56"/>
                <w:szCs w:val="48"/>
                <w:lang w:val="it-IT"/>
              </w:rPr>
              <w:t xml:space="preserve">e </w:t>
            </w:r>
          </w:p>
          <w:p w14:paraId="45DED8F1" w14:textId="0784AF91" w:rsidR="0083728A" w:rsidRPr="00B74AD5" w:rsidRDefault="0083728A" w:rsidP="004760F5">
            <w:pPr>
              <w:pStyle w:val="Title"/>
              <w:rPr>
                <w:sz w:val="56"/>
                <w:szCs w:val="48"/>
                <w:lang w:val="it-IT"/>
              </w:rPr>
            </w:pPr>
            <w:r w:rsidRPr="00B74AD5">
              <w:rPr>
                <w:sz w:val="56"/>
                <w:szCs w:val="48"/>
                <w:lang w:val="it-IT"/>
              </w:rPr>
              <w:t>D</w:t>
            </w:r>
            <w:r w:rsidR="003616DD" w:rsidRPr="00B74AD5">
              <w:rPr>
                <w:sz w:val="56"/>
                <w:szCs w:val="48"/>
                <w:lang w:val="it-IT"/>
              </w:rPr>
              <w:t xml:space="preserve"> </w:t>
            </w:r>
            <w:r w:rsidR="00127520" w:rsidRPr="00B74AD5">
              <w:rPr>
                <w:sz w:val="56"/>
                <w:szCs w:val="48"/>
                <w:lang w:val="it-IT"/>
              </w:rPr>
              <w:t>H</w:t>
            </w:r>
            <w:r w:rsidR="003616DD" w:rsidRPr="00B74AD5">
              <w:rPr>
                <w:sz w:val="56"/>
                <w:szCs w:val="48"/>
                <w:lang w:val="it-IT"/>
              </w:rPr>
              <w:t xml:space="preserve"> </w:t>
            </w:r>
            <w:r w:rsidR="00127520" w:rsidRPr="00B74AD5">
              <w:rPr>
                <w:sz w:val="56"/>
                <w:szCs w:val="48"/>
                <w:lang w:val="it-IT"/>
              </w:rPr>
              <w:t>A</w:t>
            </w:r>
            <w:r w:rsidR="003616DD" w:rsidRPr="00B74AD5">
              <w:rPr>
                <w:sz w:val="56"/>
                <w:szCs w:val="48"/>
                <w:lang w:val="it-IT"/>
              </w:rPr>
              <w:t xml:space="preserve"> </w:t>
            </w:r>
            <w:r w:rsidR="00127520" w:rsidRPr="00B74AD5">
              <w:rPr>
                <w:sz w:val="56"/>
                <w:szCs w:val="48"/>
                <w:lang w:val="it-IT"/>
              </w:rPr>
              <w:t>R</w:t>
            </w:r>
            <w:r w:rsidR="003616DD" w:rsidRPr="00B74AD5">
              <w:rPr>
                <w:sz w:val="56"/>
                <w:szCs w:val="48"/>
                <w:lang w:val="it-IT"/>
              </w:rPr>
              <w:t xml:space="preserve"> </w:t>
            </w:r>
            <w:r w:rsidR="00127520" w:rsidRPr="00B74AD5">
              <w:rPr>
                <w:sz w:val="56"/>
                <w:szCs w:val="48"/>
                <w:lang w:val="it-IT"/>
              </w:rPr>
              <w:t>M</w:t>
            </w:r>
            <w:r w:rsidR="003616DD" w:rsidRPr="00B74AD5">
              <w:rPr>
                <w:sz w:val="56"/>
                <w:szCs w:val="48"/>
                <w:lang w:val="it-IT"/>
              </w:rPr>
              <w:t xml:space="preserve"> </w:t>
            </w:r>
            <w:r w:rsidR="00127520" w:rsidRPr="00B74AD5">
              <w:rPr>
                <w:sz w:val="56"/>
                <w:szCs w:val="48"/>
                <w:lang w:val="it-IT"/>
              </w:rPr>
              <w:t>A</w:t>
            </w:r>
            <w:r w:rsidR="003616DD" w:rsidRPr="00B74AD5">
              <w:rPr>
                <w:sz w:val="56"/>
                <w:szCs w:val="48"/>
                <w:lang w:val="it-IT"/>
              </w:rPr>
              <w:t xml:space="preserve"> </w:t>
            </w:r>
            <w:r w:rsidR="00127520" w:rsidRPr="00B74AD5">
              <w:rPr>
                <w:sz w:val="56"/>
                <w:szCs w:val="48"/>
                <w:lang w:val="it-IT"/>
              </w:rPr>
              <w:t>I</w:t>
            </w:r>
          </w:p>
          <w:p w14:paraId="7FBBE99E" w14:textId="77777777" w:rsidR="00393E87" w:rsidRPr="00B74AD5" w:rsidRDefault="00393E87" w:rsidP="009E2A12">
            <w:pPr>
              <w:pStyle w:val="Title"/>
              <w:jc w:val="left"/>
              <w:rPr>
                <w:b/>
                <w:bCs/>
                <w:sz w:val="28"/>
                <w:szCs w:val="22"/>
                <w:lang w:val="it-IT"/>
              </w:rPr>
            </w:pPr>
          </w:p>
          <w:p w14:paraId="69281BCA" w14:textId="0E842CEB" w:rsidR="006D409C" w:rsidRPr="00393E87" w:rsidRDefault="00BB26B0" w:rsidP="00E74B51">
            <w:pPr>
              <w:pStyle w:val="Title"/>
              <w:rPr>
                <w:b/>
                <w:bCs/>
                <w:sz w:val="28"/>
                <w:szCs w:val="22"/>
              </w:rPr>
            </w:pPr>
            <w:r w:rsidRPr="00393E87">
              <w:rPr>
                <w:b/>
                <w:bCs/>
                <w:sz w:val="28"/>
                <w:szCs w:val="22"/>
              </w:rPr>
              <w:t>Assistant Manager - Human Resources</w:t>
            </w:r>
          </w:p>
          <w:sdt>
            <w:sdtPr>
              <w:id w:val="-1448076370"/>
              <w:placeholder>
                <w:docPart w:val="B679B7110BA14A1C9B3CBF6CF152819B"/>
              </w:placeholder>
              <w:temporary/>
              <w:showingPlcHdr/>
              <w15:appearance w15:val="hidden"/>
            </w:sdtPr>
            <w:sdtContent>
              <w:p w14:paraId="42BF15C9" w14:textId="77777777" w:rsidR="006D409C" w:rsidRPr="005D47DE" w:rsidRDefault="006D409C" w:rsidP="004760F5">
                <w:pPr>
                  <w:pStyle w:val="Heading2"/>
                </w:pPr>
                <w:r w:rsidRPr="005D47DE">
                  <w:t>Profile</w:t>
                </w:r>
              </w:p>
            </w:sdtContent>
          </w:sdt>
          <w:p w14:paraId="70C33C18" w14:textId="1B822BBC" w:rsidR="009E2A12" w:rsidRPr="00640427" w:rsidRDefault="009E2A12" w:rsidP="00640427">
            <w:pPr>
              <w:pStyle w:val="ProfileText"/>
              <w:jc w:val="both"/>
              <w:rPr>
                <w:sz w:val="20"/>
                <w:szCs w:val="20"/>
              </w:rPr>
            </w:pPr>
            <w:r>
              <w:rPr>
                <w:sz w:val="20"/>
                <w:szCs w:val="20"/>
              </w:rPr>
              <w:t xml:space="preserve">Dedicated </w:t>
            </w:r>
            <w:r w:rsidRPr="009E2A12">
              <w:rPr>
                <w:sz w:val="20"/>
                <w:szCs w:val="20"/>
              </w:rPr>
              <w:t>HR Generalist with experience in talent acquisition, onboarding, and employee engagement. Proven ability to align recruitment strategies with business needs while enhancing candidate experience and employer branding. Skilled in developing HR policies</w:t>
            </w:r>
            <w:r>
              <w:rPr>
                <w:sz w:val="20"/>
                <w:szCs w:val="20"/>
              </w:rPr>
              <w:t xml:space="preserve"> &amp;</w:t>
            </w:r>
            <w:r w:rsidRPr="009E2A12">
              <w:rPr>
                <w:sz w:val="20"/>
                <w:szCs w:val="20"/>
              </w:rPr>
              <w:t xml:space="preserve"> managing operations</w:t>
            </w:r>
            <w:r>
              <w:rPr>
                <w:sz w:val="20"/>
                <w:szCs w:val="20"/>
              </w:rPr>
              <w:t xml:space="preserve"> </w:t>
            </w:r>
            <w:r w:rsidRPr="009E2A12">
              <w:rPr>
                <w:sz w:val="20"/>
                <w:szCs w:val="20"/>
              </w:rPr>
              <w:t>that foster organizational growth. Adept at leveraging innovative recruitment methods and HRIS solutions to streamline processes and improve overall efficiency.</w:t>
            </w:r>
          </w:p>
          <w:p w14:paraId="368C2A7F" w14:textId="77777777" w:rsidR="00640427" w:rsidRDefault="00640427" w:rsidP="004760F5">
            <w:pPr>
              <w:pStyle w:val="ProfileText"/>
            </w:pPr>
          </w:p>
          <w:p w14:paraId="4D978FD9" w14:textId="4A76568B" w:rsidR="005D0820" w:rsidRDefault="005D0820" w:rsidP="004760F5">
            <w:pPr>
              <w:pStyle w:val="ProfileText"/>
              <w:rPr>
                <w:rFonts w:asciiTheme="majorHAnsi" w:eastAsiaTheme="majorEastAsia" w:hAnsiTheme="majorHAnsi" w:cstheme="majorBidi"/>
                <w:b/>
                <w:bCs/>
                <w:caps/>
                <w:sz w:val="26"/>
                <w:szCs w:val="26"/>
              </w:rPr>
            </w:pPr>
            <w:r w:rsidRPr="005D0820">
              <w:rPr>
                <w:rFonts w:asciiTheme="majorHAnsi" w:eastAsiaTheme="majorEastAsia" w:hAnsiTheme="majorHAnsi" w:cstheme="majorBidi"/>
                <w:b/>
                <w:bCs/>
                <w:caps/>
                <w:sz w:val="26"/>
                <w:szCs w:val="26"/>
              </w:rPr>
              <w:t>AREAS OF EXPERTISE</w:t>
            </w:r>
          </w:p>
          <w:p w14:paraId="5177EA74" w14:textId="529FF70B" w:rsidR="009E2A12" w:rsidRDefault="009E2A12" w:rsidP="009E2A12">
            <w:pPr>
              <w:pStyle w:val="ProfileText"/>
              <w:numPr>
                <w:ilvl w:val="0"/>
                <w:numId w:val="7"/>
              </w:numPr>
              <w:rPr>
                <w:sz w:val="20"/>
                <w:szCs w:val="20"/>
              </w:rPr>
            </w:pPr>
            <w:r w:rsidRPr="009E2A12">
              <w:rPr>
                <w:sz w:val="20"/>
                <w:szCs w:val="20"/>
              </w:rPr>
              <w:t>T</w:t>
            </w:r>
            <w:r>
              <w:rPr>
                <w:sz w:val="20"/>
                <w:szCs w:val="20"/>
              </w:rPr>
              <w:t>alent Acquisition</w:t>
            </w:r>
          </w:p>
          <w:p w14:paraId="58E39158" w14:textId="03317AF3" w:rsidR="009E2A12" w:rsidRDefault="009E2A12" w:rsidP="009E2A12">
            <w:pPr>
              <w:pStyle w:val="ProfileText"/>
              <w:numPr>
                <w:ilvl w:val="0"/>
                <w:numId w:val="7"/>
              </w:numPr>
              <w:rPr>
                <w:sz w:val="20"/>
                <w:szCs w:val="20"/>
              </w:rPr>
            </w:pPr>
            <w:r>
              <w:rPr>
                <w:sz w:val="20"/>
                <w:szCs w:val="20"/>
              </w:rPr>
              <w:t>HR Operations</w:t>
            </w:r>
          </w:p>
          <w:p w14:paraId="54EF5426" w14:textId="4DAB9921" w:rsidR="009E2A12" w:rsidRDefault="009E2A12" w:rsidP="009E2A12">
            <w:pPr>
              <w:pStyle w:val="ProfileText"/>
              <w:numPr>
                <w:ilvl w:val="0"/>
                <w:numId w:val="7"/>
              </w:numPr>
              <w:rPr>
                <w:sz w:val="20"/>
                <w:szCs w:val="20"/>
              </w:rPr>
            </w:pPr>
            <w:r>
              <w:rPr>
                <w:sz w:val="20"/>
                <w:szCs w:val="20"/>
              </w:rPr>
              <w:t>Data collation, analysis &amp; reporting</w:t>
            </w:r>
          </w:p>
          <w:p w14:paraId="693302A4" w14:textId="539E6413" w:rsidR="009E2A12" w:rsidRDefault="009E2A12" w:rsidP="009E2A12">
            <w:pPr>
              <w:pStyle w:val="ProfileText"/>
              <w:numPr>
                <w:ilvl w:val="0"/>
                <w:numId w:val="7"/>
              </w:numPr>
              <w:rPr>
                <w:sz w:val="20"/>
                <w:szCs w:val="20"/>
              </w:rPr>
            </w:pPr>
            <w:r>
              <w:rPr>
                <w:sz w:val="20"/>
                <w:szCs w:val="20"/>
              </w:rPr>
              <w:t>Employee Engagement</w:t>
            </w:r>
          </w:p>
          <w:p w14:paraId="77B0163C" w14:textId="5A5D84D5" w:rsidR="009E2A12" w:rsidRDefault="009E2A12" w:rsidP="009E2A12">
            <w:pPr>
              <w:pStyle w:val="ProfileText"/>
              <w:numPr>
                <w:ilvl w:val="0"/>
                <w:numId w:val="7"/>
              </w:numPr>
              <w:rPr>
                <w:sz w:val="20"/>
                <w:szCs w:val="20"/>
              </w:rPr>
            </w:pPr>
            <w:r>
              <w:rPr>
                <w:sz w:val="20"/>
                <w:szCs w:val="20"/>
              </w:rPr>
              <w:t>Process Improvement</w:t>
            </w:r>
          </w:p>
          <w:p w14:paraId="6B4F7AC4" w14:textId="61257D4F" w:rsidR="009E2A12" w:rsidRPr="009E2A12" w:rsidRDefault="009E2A12" w:rsidP="009E2A12">
            <w:pPr>
              <w:pStyle w:val="ProfileText"/>
              <w:numPr>
                <w:ilvl w:val="0"/>
                <w:numId w:val="7"/>
              </w:numPr>
              <w:rPr>
                <w:sz w:val="20"/>
                <w:szCs w:val="20"/>
              </w:rPr>
            </w:pPr>
            <w:r>
              <w:rPr>
                <w:sz w:val="20"/>
                <w:szCs w:val="20"/>
              </w:rPr>
              <w:t>Diversity &amp; inclusion Initiatives</w:t>
            </w:r>
          </w:p>
          <w:p w14:paraId="11509AC0" w14:textId="221C0E96" w:rsidR="00BF246A" w:rsidRDefault="00000000" w:rsidP="009851BF">
            <w:pPr>
              <w:pStyle w:val="Heading2"/>
            </w:pPr>
            <w:sdt>
              <w:sdtPr>
                <w:id w:val="-1954003311"/>
                <w:placeholder>
                  <w:docPart w:val="DB4D6B0BE75A4CEEBAD90F895A5D821C"/>
                </w:placeholder>
                <w:temporary/>
                <w:showingPlcHdr/>
                <w15:appearance w15:val="hidden"/>
              </w:sdtPr>
              <w:sdtContent>
                <w:r w:rsidR="005D0820" w:rsidRPr="0006167F">
                  <w:t>CONTACT</w:t>
                </w:r>
              </w:sdtContent>
            </w:sdt>
            <w:r w:rsidR="007845AA">
              <w:t xml:space="preserve"> Details</w:t>
            </w:r>
          </w:p>
          <w:p w14:paraId="04EAF396" w14:textId="77777777" w:rsidR="004119A7" w:rsidRDefault="004119A7" w:rsidP="004760F5">
            <w:pPr>
              <w:pStyle w:val="ContactDetails"/>
            </w:pPr>
          </w:p>
          <w:p w14:paraId="77B61C2F" w14:textId="0D914689" w:rsidR="005D0820" w:rsidRPr="004119A7" w:rsidRDefault="00000000" w:rsidP="004760F5">
            <w:pPr>
              <w:pStyle w:val="ContactDetails"/>
              <w:rPr>
                <w:sz w:val="20"/>
                <w:szCs w:val="20"/>
              </w:rPr>
            </w:pPr>
            <w:sdt>
              <w:sdtPr>
                <w:rPr>
                  <w:sz w:val="20"/>
                  <w:szCs w:val="20"/>
                </w:rPr>
                <w:id w:val="1111563247"/>
                <w:placeholder>
                  <w:docPart w:val="CCE5482CE41543A5B16AF1C582BD65D6"/>
                </w:placeholder>
                <w:temporary/>
                <w:showingPlcHdr/>
                <w15:appearance w15:val="hidden"/>
              </w:sdtPr>
              <w:sdtContent>
                <w:r w:rsidR="005D0820" w:rsidRPr="004119A7">
                  <w:rPr>
                    <w:sz w:val="20"/>
                    <w:szCs w:val="20"/>
                  </w:rPr>
                  <w:t>PHONE:</w:t>
                </w:r>
              </w:sdtContent>
            </w:sdt>
            <w:r w:rsidR="009E2A12">
              <w:rPr>
                <w:sz w:val="20"/>
                <w:szCs w:val="20"/>
              </w:rPr>
              <w:t xml:space="preserve"> </w:t>
            </w:r>
            <w:r w:rsidR="005D0820" w:rsidRPr="004119A7">
              <w:rPr>
                <w:sz w:val="20"/>
                <w:szCs w:val="20"/>
              </w:rPr>
              <w:t xml:space="preserve">+91 </w:t>
            </w:r>
            <w:r w:rsidR="00DF57BD">
              <w:rPr>
                <w:sz w:val="20"/>
                <w:szCs w:val="20"/>
              </w:rPr>
              <w:t>9136430215</w:t>
            </w:r>
          </w:p>
          <w:p w14:paraId="206431A9" w14:textId="77777777" w:rsidR="005D0820" w:rsidRPr="004119A7" w:rsidRDefault="005D0820" w:rsidP="004760F5">
            <w:pPr>
              <w:pStyle w:val="ContactDetails"/>
              <w:rPr>
                <w:sz w:val="20"/>
                <w:szCs w:val="20"/>
              </w:rPr>
            </w:pPr>
          </w:p>
          <w:p w14:paraId="13AB58D3" w14:textId="06EDA475" w:rsidR="005D0820" w:rsidRPr="004119A7" w:rsidRDefault="005D0820" w:rsidP="004760F5">
            <w:pPr>
              <w:pStyle w:val="ContactDetails"/>
              <w:rPr>
                <w:sz w:val="20"/>
                <w:szCs w:val="20"/>
              </w:rPr>
            </w:pPr>
            <w:r w:rsidRPr="004119A7">
              <w:rPr>
                <w:sz w:val="20"/>
                <w:szCs w:val="20"/>
              </w:rPr>
              <w:t>LINKEDIN PROFILE:</w:t>
            </w:r>
            <w:r w:rsidR="009E2A12">
              <w:rPr>
                <w:sz w:val="20"/>
                <w:szCs w:val="20"/>
              </w:rPr>
              <w:t xml:space="preserve"> </w:t>
            </w:r>
            <w:r w:rsidR="00E23CDA" w:rsidRPr="004119A7">
              <w:rPr>
                <w:sz w:val="20"/>
                <w:szCs w:val="20"/>
              </w:rPr>
              <w:t>https://www.linkedin.com/in/deanne-d</w:t>
            </w:r>
            <w:r w:rsidR="00EC1783">
              <w:rPr>
                <w:sz w:val="20"/>
                <w:szCs w:val="20"/>
              </w:rPr>
              <w:t>harmai/</w:t>
            </w:r>
          </w:p>
          <w:p w14:paraId="2F7B48C8" w14:textId="77777777" w:rsidR="005D0820" w:rsidRPr="004119A7" w:rsidRDefault="005D0820" w:rsidP="004760F5">
            <w:pPr>
              <w:rPr>
                <w:sz w:val="20"/>
                <w:szCs w:val="20"/>
              </w:rPr>
            </w:pPr>
          </w:p>
          <w:p w14:paraId="49AC6728" w14:textId="51EF687B" w:rsidR="00320F77" w:rsidRPr="004119A7" w:rsidRDefault="00000000" w:rsidP="00320F77">
            <w:pPr>
              <w:pStyle w:val="ContactDetails"/>
              <w:rPr>
                <w:sz w:val="20"/>
                <w:szCs w:val="20"/>
              </w:rPr>
            </w:pPr>
            <w:sdt>
              <w:sdtPr>
                <w:rPr>
                  <w:sz w:val="20"/>
                  <w:szCs w:val="20"/>
                </w:rPr>
                <w:id w:val="1271282069"/>
                <w:placeholder>
                  <w:docPart w:val="96AA0A8888044607941E45DFA5EFDC74"/>
                </w:placeholder>
                <w:temporary/>
                <w:showingPlcHdr/>
                <w15:appearance w15:val="hidden"/>
              </w:sdtPr>
              <w:sdtContent>
                <w:r w:rsidR="00320F77" w:rsidRPr="004119A7">
                  <w:rPr>
                    <w:sz w:val="20"/>
                    <w:szCs w:val="20"/>
                  </w:rPr>
                  <w:t>EMAIL:</w:t>
                </w:r>
              </w:sdtContent>
            </w:sdt>
            <w:r w:rsidR="009E2A12">
              <w:rPr>
                <w:sz w:val="20"/>
                <w:szCs w:val="20"/>
              </w:rPr>
              <w:t xml:space="preserve"> </w:t>
            </w:r>
            <w:hyperlink r:id="rId12" w:history="1">
              <w:r w:rsidR="009E2A12" w:rsidRPr="0081372E">
                <w:rPr>
                  <w:rStyle w:val="Hyperlink"/>
                  <w:sz w:val="20"/>
                  <w:szCs w:val="20"/>
                </w:rPr>
                <w:t>talentchamp29@gmail.com</w:t>
              </w:r>
            </w:hyperlink>
          </w:p>
          <w:p w14:paraId="26A30E52" w14:textId="12A964D0" w:rsidR="009F78AF" w:rsidRPr="004119A7" w:rsidRDefault="009F78AF" w:rsidP="00320F77">
            <w:pPr>
              <w:pStyle w:val="ContactDetails"/>
              <w:rPr>
                <w:sz w:val="20"/>
                <w:szCs w:val="20"/>
              </w:rPr>
            </w:pPr>
          </w:p>
          <w:p w14:paraId="4302347D" w14:textId="38C48A94" w:rsidR="009F78AF" w:rsidRPr="004119A7" w:rsidRDefault="00127520" w:rsidP="00320F77">
            <w:pPr>
              <w:pStyle w:val="ContactDetails"/>
              <w:rPr>
                <w:sz w:val="20"/>
                <w:szCs w:val="20"/>
              </w:rPr>
            </w:pPr>
            <w:r w:rsidRPr="004119A7">
              <w:rPr>
                <w:sz w:val="20"/>
                <w:szCs w:val="20"/>
              </w:rPr>
              <w:t>LOCATION</w:t>
            </w:r>
            <w:r w:rsidR="009F78AF" w:rsidRPr="004119A7">
              <w:rPr>
                <w:sz w:val="20"/>
                <w:szCs w:val="20"/>
              </w:rPr>
              <w:t>:</w:t>
            </w:r>
            <w:r w:rsidR="009E2A12">
              <w:rPr>
                <w:sz w:val="20"/>
                <w:szCs w:val="20"/>
              </w:rPr>
              <w:t xml:space="preserve"> </w:t>
            </w:r>
            <w:r w:rsidR="009F78AF" w:rsidRPr="004119A7">
              <w:rPr>
                <w:sz w:val="20"/>
                <w:szCs w:val="20"/>
              </w:rPr>
              <w:t>Bandra</w:t>
            </w:r>
            <w:r w:rsidR="007845AA">
              <w:rPr>
                <w:sz w:val="20"/>
                <w:szCs w:val="20"/>
              </w:rPr>
              <w:t xml:space="preserve">, </w:t>
            </w:r>
            <w:r w:rsidRPr="004119A7">
              <w:rPr>
                <w:sz w:val="20"/>
                <w:szCs w:val="20"/>
              </w:rPr>
              <w:t>Mumbai</w:t>
            </w:r>
            <w:r w:rsidR="00344F52">
              <w:rPr>
                <w:sz w:val="20"/>
                <w:szCs w:val="20"/>
              </w:rPr>
              <w:t xml:space="preserve"> - 400 050</w:t>
            </w:r>
          </w:p>
          <w:p w14:paraId="574BB8C2" w14:textId="77777777" w:rsidR="0073183C" w:rsidRDefault="0073183C" w:rsidP="00C81630">
            <w:pPr>
              <w:pStyle w:val="Heading2"/>
            </w:pPr>
          </w:p>
          <w:p w14:paraId="0E036335" w14:textId="77777777" w:rsidR="007845AA" w:rsidRDefault="007845AA" w:rsidP="00C81630">
            <w:pPr>
              <w:pStyle w:val="Heading2"/>
            </w:pPr>
          </w:p>
          <w:p w14:paraId="55F37925" w14:textId="10545311" w:rsidR="00C81630" w:rsidRDefault="008C3109" w:rsidP="00C81630">
            <w:pPr>
              <w:pStyle w:val="Heading2"/>
              <w:rPr>
                <w:rFonts w:ascii="Times New Roman" w:eastAsia="Times New Roman" w:hAnsi="Times New Roman" w:cs="Times New Roman"/>
                <w:sz w:val="24"/>
                <w:szCs w:val="24"/>
              </w:rPr>
            </w:pPr>
            <w:r>
              <w:t xml:space="preserve">CERTIFICATIONS </w:t>
            </w:r>
          </w:p>
          <w:p w14:paraId="65DCEC81" w14:textId="77777777" w:rsidR="00320F77" w:rsidRDefault="00320F77" w:rsidP="004760F5">
            <w:pPr>
              <w:pStyle w:val="ContactDetails"/>
            </w:pPr>
          </w:p>
          <w:p w14:paraId="479A02E7" w14:textId="50574BDF" w:rsidR="00FC41DB" w:rsidRPr="004119A7" w:rsidRDefault="00FC41DB" w:rsidP="00FC41DB">
            <w:pPr>
              <w:pStyle w:val="ProfileText"/>
              <w:rPr>
                <w:sz w:val="20"/>
                <w:szCs w:val="20"/>
              </w:rPr>
            </w:pPr>
            <w:r w:rsidRPr="004119A7">
              <w:rPr>
                <w:sz w:val="20"/>
                <w:szCs w:val="20"/>
              </w:rPr>
              <w:t>Opportune Technologies HRMS &amp; Process automation training course.</w:t>
            </w:r>
          </w:p>
          <w:p w14:paraId="557B8E2D" w14:textId="77777777" w:rsidR="00FC41DB" w:rsidRPr="004119A7" w:rsidRDefault="00FC41DB" w:rsidP="00FC41DB">
            <w:pPr>
              <w:pStyle w:val="ProfileText"/>
              <w:rPr>
                <w:sz w:val="20"/>
                <w:szCs w:val="20"/>
              </w:rPr>
            </w:pPr>
          </w:p>
          <w:p w14:paraId="67467713" w14:textId="0097ADEA" w:rsidR="00320F77" w:rsidRPr="004119A7" w:rsidRDefault="00FC41DB" w:rsidP="00FC41DB">
            <w:pPr>
              <w:pStyle w:val="ProfileText"/>
              <w:rPr>
                <w:sz w:val="20"/>
                <w:szCs w:val="20"/>
              </w:rPr>
            </w:pPr>
            <w:r w:rsidRPr="004119A7">
              <w:rPr>
                <w:sz w:val="20"/>
                <w:szCs w:val="20"/>
              </w:rPr>
              <w:t>Post Graduate Diploma in Banking from NIIT – IFBI.</w:t>
            </w:r>
          </w:p>
          <w:p w14:paraId="55F7AB58" w14:textId="197537CC" w:rsidR="00FC41DB" w:rsidRDefault="00FC41DB" w:rsidP="00FC41DB">
            <w:pPr>
              <w:pStyle w:val="ProfileText"/>
            </w:pPr>
          </w:p>
          <w:p w14:paraId="781DF0BE" w14:textId="13E65D8A" w:rsidR="00FC41DB" w:rsidRDefault="002C71D2" w:rsidP="00FC41DB">
            <w:pPr>
              <w:pStyle w:val="Heading2"/>
              <w:rPr>
                <w:rFonts w:ascii="Times New Roman" w:eastAsia="Times New Roman" w:hAnsi="Times New Roman" w:cs="Times New Roman"/>
                <w:sz w:val="24"/>
                <w:szCs w:val="24"/>
              </w:rPr>
            </w:pPr>
            <w:r w:rsidRPr="002C71D2">
              <w:t>Technical Skills</w:t>
            </w:r>
            <w:r w:rsidR="00FC41DB">
              <w:t xml:space="preserve"> </w:t>
            </w:r>
          </w:p>
          <w:p w14:paraId="40EA5078" w14:textId="77777777" w:rsidR="00FC41DB" w:rsidRDefault="00FC41DB" w:rsidP="00FC41DB">
            <w:pPr>
              <w:pStyle w:val="ProfileText"/>
            </w:pPr>
          </w:p>
          <w:p w14:paraId="731B9AEF" w14:textId="1DED716C" w:rsidR="0006167F" w:rsidRPr="004119A7" w:rsidRDefault="00FC52F1" w:rsidP="004760F5">
            <w:pPr>
              <w:pStyle w:val="ContactDetails"/>
              <w:rPr>
                <w:sz w:val="20"/>
                <w:szCs w:val="20"/>
              </w:rPr>
            </w:pPr>
            <w:r w:rsidRPr="004119A7">
              <w:rPr>
                <w:sz w:val="20"/>
                <w:szCs w:val="20"/>
              </w:rPr>
              <w:t xml:space="preserve">Microsoft Office </w:t>
            </w:r>
            <w:r w:rsidR="0006167F" w:rsidRPr="004119A7">
              <w:rPr>
                <w:sz w:val="20"/>
                <w:szCs w:val="20"/>
              </w:rPr>
              <w:t xml:space="preserve">- </w:t>
            </w:r>
            <w:r w:rsidRPr="004119A7">
              <w:rPr>
                <w:sz w:val="20"/>
                <w:szCs w:val="20"/>
              </w:rPr>
              <w:t>Excel, Power</w:t>
            </w:r>
            <w:r w:rsidR="0006167F" w:rsidRPr="004119A7">
              <w:rPr>
                <w:sz w:val="20"/>
                <w:szCs w:val="20"/>
              </w:rPr>
              <w:t xml:space="preserve"> </w:t>
            </w:r>
            <w:r w:rsidRPr="004119A7">
              <w:rPr>
                <w:sz w:val="20"/>
                <w:szCs w:val="20"/>
              </w:rPr>
              <w:t>Point, Word, Outlook</w:t>
            </w:r>
          </w:p>
          <w:p w14:paraId="5EE65B0D" w14:textId="77777777" w:rsidR="0006167F" w:rsidRPr="004119A7" w:rsidRDefault="0006167F" w:rsidP="004760F5">
            <w:pPr>
              <w:pStyle w:val="ContactDetails"/>
              <w:rPr>
                <w:sz w:val="20"/>
                <w:szCs w:val="20"/>
              </w:rPr>
            </w:pPr>
          </w:p>
          <w:p w14:paraId="2DA4B396" w14:textId="4F7B1142" w:rsidR="00320F77" w:rsidRDefault="00FC52F1" w:rsidP="004760F5">
            <w:pPr>
              <w:pStyle w:val="ContactDetails"/>
              <w:rPr>
                <w:sz w:val="20"/>
                <w:szCs w:val="20"/>
              </w:rPr>
            </w:pPr>
            <w:r w:rsidRPr="004119A7">
              <w:rPr>
                <w:sz w:val="20"/>
                <w:szCs w:val="20"/>
              </w:rPr>
              <w:t>Applications (SAP &amp;</w:t>
            </w:r>
            <w:r w:rsidR="00EC1783">
              <w:rPr>
                <w:sz w:val="20"/>
                <w:szCs w:val="20"/>
              </w:rPr>
              <w:t xml:space="preserve"> Kompass</w:t>
            </w:r>
            <w:r w:rsidRPr="004119A7">
              <w:rPr>
                <w:sz w:val="20"/>
                <w:szCs w:val="20"/>
              </w:rPr>
              <w:t xml:space="preserve"> HRMS)</w:t>
            </w:r>
          </w:p>
          <w:p w14:paraId="1068A027" w14:textId="77777777" w:rsidR="003D2053" w:rsidRDefault="003D2053" w:rsidP="004760F5">
            <w:pPr>
              <w:pStyle w:val="ContactDetails"/>
              <w:rPr>
                <w:sz w:val="20"/>
                <w:szCs w:val="20"/>
              </w:rPr>
            </w:pPr>
          </w:p>
          <w:p w14:paraId="220D9210" w14:textId="41499105" w:rsidR="003D2053" w:rsidRDefault="003D2053" w:rsidP="003D2053">
            <w:pPr>
              <w:pStyle w:val="Heading2"/>
              <w:rPr>
                <w:rFonts w:ascii="Times New Roman" w:eastAsia="Times New Roman" w:hAnsi="Times New Roman" w:cs="Times New Roman"/>
                <w:sz w:val="24"/>
                <w:szCs w:val="24"/>
              </w:rPr>
            </w:pPr>
            <w:r>
              <w:t xml:space="preserve">personal Details </w:t>
            </w:r>
          </w:p>
          <w:p w14:paraId="7DA939D7" w14:textId="77777777" w:rsidR="003D2053" w:rsidRDefault="003D2053" w:rsidP="003D2053">
            <w:pPr>
              <w:pStyle w:val="ProfileText"/>
            </w:pPr>
          </w:p>
          <w:p w14:paraId="5CC7E8F3" w14:textId="29F2D1A5" w:rsidR="003D2053" w:rsidRPr="004119A7" w:rsidRDefault="003D2053" w:rsidP="003D2053">
            <w:pPr>
              <w:pStyle w:val="ContactDetails"/>
              <w:rPr>
                <w:sz w:val="20"/>
                <w:szCs w:val="20"/>
              </w:rPr>
            </w:pPr>
            <w:r>
              <w:rPr>
                <w:sz w:val="20"/>
                <w:szCs w:val="20"/>
              </w:rPr>
              <w:t>Date of Birth: 29</w:t>
            </w:r>
            <w:r w:rsidRPr="003D2053">
              <w:rPr>
                <w:sz w:val="20"/>
                <w:szCs w:val="20"/>
                <w:vertAlign w:val="superscript"/>
              </w:rPr>
              <w:t>th</w:t>
            </w:r>
            <w:r>
              <w:rPr>
                <w:sz w:val="20"/>
                <w:szCs w:val="20"/>
              </w:rPr>
              <w:t xml:space="preserve"> September 1992</w:t>
            </w:r>
          </w:p>
          <w:p w14:paraId="351C8455" w14:textId="77777777" w:rsidR="003D2053" w:rsidRPr="004119A7" w:rsidRDefault="003D2053" w:rsidP="004760F5">
            <w:pPr>
              <w:pStyle w:val="ContactDetails"/>
              <w:rPr>
                <w:sz w:val="20"/>
                <w:szCs w:val="20"/>
              </w:rPr>
            </w:pPr>
          </w:p>
          <w:p w14:paraId="25ABF9B8" w14:textId="77777777" w:rsidR="00A650ED" w:rsidRDefault="00A650ED" w:rsidP="004760F5">
            <w:pPr>
              <w:pStyle w:val="ContactDetails"/>
            </w:pPr>
          </w:p>
          <w:p w14:paraId="5B9F2D2C" w14:textId="0494D9BD" w:rsidR="0006167F" w:rsidRDefault="0006167F" w:rsidP="004760F5">
            <w:pPr>
              <w:pStyle w:val="ContactDetails"/>
            </w:pPr>
          </w:p>
          <w:p w14:paraId="5D71D896" w14:textId="77777777" w:rsidR="0006167F" w:rsidRDefault="0006167F" w:rsidP="004760F5">
            <w:pPr>
              <w:pStyle w:val="ContactDetails"/>
            </w:pPr>
          </w:p>
          <w:p w14:paraId="448163D9" w14:textId="14994796" w:rsidR="006D409C" w:rsidRDefault="006D409C" w:rsidP="00320F77">
            <w:pPr>
              <w:pStyle w:val="ContactDetails"/>
            </w:pPr>
          </w:p>
        </w:tc>
        <w:tc>
          <w:tcPr>
            <w:tcW w:w="505" w:type="dxa"/>
            <w:shd w:val="clear" w:color="auto" w:fill="31521B" w:themeFill="accent2" w:themeFillShade="80"/>
          </w:tcPr>
          <w:p w14:paraId="32E0591E" w14:textId="77777777" w:rsidR="006D409C" w:rsidRDefault="006D409C" w:rsidP="00776643">
            <w:pPr>
              <w:tabs>
                <w:tab w:val="left" w:pos="990"/>
              </w:tabs>
            </w:pPr>
          </w:p>
        </w:tc>
        <w:tc>
          <w:tcPr>
            <w:tcW w:w="6631" w:type="dxa"/>
            <w:shd w:val="clear" w:color="auto" w:fill="31521B" w:themeFill="accent2" w:themeFillShade="80"/>
            <w:vAlign w:val="center"/>
          </w:tcPr>
          <w:sdt>
            <w:sdtPr>
              <w:id w:val="1001553383"/>
              <w:placeholder>
                <w:docPart w:val="E34DA3FF2ABA451CB18CB1D60ADB543B"/>
              </w:placeholder>
              <w:temporary/>
              <w:showingPlcHdr/>
              <w15:appearance w15:val="hidden"/>
            </w:sdtPr>
            <w:sdtContent>
              <w:p w14:paraId="63C7B335" w14:textId="77777777" w:rsidR="006D409C" w:rsidRDefault="006D409C" w:rsidP="00776643">
                <w:pPr>
                  <w:pStyle w:val="Heading1"/>
                  <w:rPr>
                    <w:b/>
                  </w:rPr>
                </w:pPr>
                <w:r w:rsidRPr="00036450">
                  <w:t>WORK EXPERIENCE</w:t>
                </w:r>
              </w:p>
            </w:sdtContent>
          </w:sdt>
        </w:tc>
      </w:tr>
      <w:tr w:rsidR="006D409C" w14:paraId="0869218E" w14:textId="77777777" w:rsidTr="007845AA">
        <w:trPr>
          <w:trHeight w:val="5669"/>
        </w:trPr>
        <w:tc>
          <w:tcPr>
            <w:tcW w:w="4429" w:type="dxa"/>
            <w:vMerge/>
            <w:vAlign w:val="bottom"/>
          </w:tcPr>
          <w:p w14:paraId="5BF7B149" w14:textId="77777777" w:rsidR="006D409C" w:rsidRDefault="006D409C" w:rsidP="00776643">
            <w:pPr>
              <w:ind w:right="0"/>
              <w:rPr>
                <w:noProof/>
              </w:rPr>
            </w:pPr>
          </w:p>
        </w:tc>
        <w:tc>
          <w:tcPr>
            <w:tcW w:w="505" w:type="dxa"/>
            <w:tcMar>
              <w:left w:w="0" w:type="dxa"/>
              <w:right w:w="0" w:type="dxa"/>
            </w:tcMar>
          </w:tcPr>
          <w:p w14:paraId="4859273E" w14:textId="77777777" w:rsidR="006D409C" w:rsidRDefault="00F56513" w:rsidP="00776643">
            <w:pPr>
              <w:tabs>
                <w:tab w:val="left" w:pos="990"/>
              </w:tabs>
            </w:pPr>
            <w:r>
              <w:rPr>
                <w:noProof/>
              </w:rPr>
              <mc:AlternateContent>
                <mc:Choice Requires="wps">
                  <w:drawing>
                    <wp:inline distT="0" distB="0" distL="0" distR="0" wp14:anchorId="6DE19CE4" wp14:editId="48D9AC59">
                      <wp:extent cx="227812" cy="311173"/>
                      <wp:effectExtent l="0" t="5397"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715761"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DE19CE4"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11715761" w14:textId="77777777" w:rsidR="00F56513" w:rsidRPr="00AF4EA4" w:rsidRDefault="00F56513" w:rsidP="00F56513">
                            <w:pPr>
                              <w:jc w:val="center"/>
                              <w:rPr>
                                <w:color w:val="455F51" w:themeColor="text2"/>
                              </w:rPr>
                            </w:pPr>
                          </w:p>
                        </w:txbxContent>
                      </v:textbox>
                      <w10:anchorlock/>
                    </v:shape>
                  </w:pict>
                </mc:Fallback>
              </mc:AlternateContent>
            </w:r>
          </w:p>
        </w:tc>
        <w:tc>
          <w:tcPr>
            <w:tcW w:w="6631" w:type="dxa"/>
          </w:tcPr>
          <w:p w14:paraId="63B24C26" w14:textId="77777777" w:rsidR="00A12BA3" w:rsidRDefault="00A12BA3" w:rsidP="00776643">
            <w:pPr>
              <w:rPr>
                <w:b/>
              </w:rPr>
            </w:pPr>
          </w:p>
          <w:p w14:paraId="4B2FC286" w14:textId="4177A7A8" w:rsidR="00417419" w:rsidRDefault="001D695D" w:rsidP="00776643">
            <w:pPr>
              <w:rPr>
                <w:b/>
              </w:rPr>
            </w:pPr>
            <w:r w:rsidRPr="001D695D">
              <w:rPr>
                <w:b/>
              </w:rPr>
              <w:t>S</w:t>
            </w:r>
            <w:r w:rsidR="003616DD">
              <w:rPr>
                <w:b/>
              </w:rPr>
              <w:t xml:space="preserve"> </w:t>
            </w:r>
            <w:r w:rsidRPr="001D695D">
              <w:rPr>
                <w:b/>
              </w:rPr>
              <w:t>A</w:t>
            </w:r>
            <w:r w:rsidR="003616DD">
              <w:rPr>
                <w:b/>
              </w:rPr>
              <w:t xml:space="preserve"> </w:t>
            </w:r>
            <w:r w:rsidRPr="001D695D">
              <w:rPr>
                <w:b/>
              </w:rPr>
              <w:t>R</w:t>
            </w:r>
            <w:r w:rsidR="003616DD">
              <w:rPr>
                <w:b/>
              </w:rPr>
              <w:t xml:space="preserve"> </w:t>
            </w:r>
            <w:r w:rsidRPr="001D695D">
              <w:rPr>
                <w:b/>
              </w:rPr>
              <w:t>A Logistics Services Pvt Ltd</w:t>
            </w:r>
            <w:r w:rsidR="0083641C">
              <w:rPr>
                <w:b/>
              </w:rPr>
              <w:t xml:space="preserve"> </w:t>
            </w:r>
            <w:r w:rsidR="003616DD">
              <w:rPr>
                <w:b/>
              </w:rPr>
              <w:t>–</w:t>
            </w:r>
            <w:r w:rsidR="001A2C3A">
              <w:rPr>
                <w:b/>
              </w:rPr>
              <w:t xml:space="preserve"> </w:t>
            </w:r>
            <w:r w:rsidR="0083641C">
              <w:rPr>
                <w:b/>
              </w:rPr>
              <w:t>M</w:t>
            </w:r>
            <w:r w:rsidR="003616DD">
              <w:rPr>
                <w:b/>
              </w:rPr>
              <w:t xml:space="preserve"> O H I N A N I</w:t>
            </w:r>
            <w:r w:rsidR="0083641C">
              <w:rPr>
                <w:b/>
              </w:rPr>
              <w:t xml:space="preserve"> Group</w:t>
            </w:r>
          </w:p>
          <w:p w14:paraId="581AD1E6" w14:textId="77777777" w:rsidR="003616DD" w:rsidRDefault="003616DD" w:rsidP="00776643">
            <w:pPr>
              <w:rPr>
                <w:b/>
                <w:sz w:val="20"/>
                <w:szCs w:val="22"/>
              </w:rPr>
            </w:pPr>
          </w:p>
          <w:p w14:paraId="74E777AD" w14:textId="3C2421CB" w:rsidR="007A54AE" w:rsidRDefault="007A54AE" w:rsidP="00776643">
            <w:pPr>
              <w:rPr>
                <w:b/>
                <w:sz w:val="20"/>
                <w:szCs w:val="22"/>
              </w:rPr>
            </w:pPr>
            <w:r>
              <w:rPr>
                <w:b/>
                <w:sz w:val="20"/>
                <w:szCs w:val="22"/>
              </w:rPr>
              <w:t>Apr 20</w:t>
            </w:r>
            <w:r w:rsidR="00CF4093">
              <w:rPr>
                <w:b/>
                <w:sz w:val="20"/>
                <w:szCs w:val="22"/>
              </w:rPr>
              <w:t>17</w:t>
            </w:r>
            <w:r>
              <w:rPr>
                <w:b/>
                <w:sz w:val="20"/>
                <w:szCs w:val="22"/>
              </w:rPr>
              <w:t xml:space="preserve"> - </w:t>
            </w:r>
            <w:r w:rsidRPr="009F0DB0">
              <w:rPr>
                <w:b/>
              </w:rPr>
              <w:t>Till date</w:t>
            </w:r>
            <w:r>
              <w:rPr>
                <w:b/>
                <w:sz w:val="20"/>
                <w:szCs w:val="22"/>
              </w:rPr>
              <w:t xml:space="preserve"> – Assistant Manager – H</w:t>
            </w:r>
            <w:r w:rsidR="000E1127">
              <w:rPr>
                <w:b/>
                <w:sz w:val="20"/>
                <w:szCs w:val="22"/>
              </w:rPr>
              <w:t>R Shared Services</w:t>
            </w:r>
          </w:p>
          <w:p w14:paraId="50A0203D" w14:textId="77777777" w:rsidR="007A54AE" w:rsidRDefault="007A54AE" w:rsidP="00776643">
            <w:pPr>
              <w:rPr>
                <w:b/>
                <w:sz w:val="20"/>
                <w:szCs w:val="22"/>
              </w:rPr>
            </w:pPr>
          </w:p>
          <w:p w14:paraId="6AA7F1A8" w14:textId="0554AA1C" w:rsidR="00125E9E" w:rsidRDefault="008352BA" w:rsidP="00BC1F0F">
            <w:pPr>
              <w:jc w:val="both"/>
              <w:rPr>
                <w:sz w:val="20"/>
                <w:szCs w:val="20"/>
              </w:rPr>
            </w:pPr>
            <w:r w:rsidRPr="008352BA">
              <w:rPr>
                <w:b/>
                <w:bCs/>
                <w:sz w:val="20"/>
                <w:szCs w:val="20"/>
              </w:rPr>
              <w:t>Organization Profile:</w:t>
            </w:r>
            <w:r>
              <w:rPr>
                <w:sz w:val="20"/>
                <w:szCs w:val="20"/>
              </w:rPr>
              <w:t xml:space="preserve"> </w:t>
            </w:r>
            <w:r w:rsidR="003616DD">
              <w:rPr>
                <w:sz w:val="20"/>
                <w:szCs w:val="20"/>
              </w:rPr>
              <w:t>M</w:t>
            </w:r>
            <w:r w:rsidR="00BC1F0F" w:rsidRPr="00BC1F0F">
              <w:rPr>
                <w:sz w:val="20"/>
                <w:szCs w:val="20"/>
              </w:rPr>
              <w:t xml:space="preserve">anufacturing of packaging &amp; plastics and trade &amp; distribution. The group operates across countries in the African sub-continent from Ghana to Kenya, as well as in international trading &amp; service centers </w:t>
            </w:r>
            <w:r w:rsidR="000E1127">
              <w:rPr>
                <w:sz w:val="20"/>
                <w:szCs w:val="20"/>
              </w:rPr>
              <w:t>in</w:t>
            </w:r>
            <w:r w:rsidR="00BC1F0F" w:rsidRPr="00BC1F0F">
              <w:rPr>
                <w:sz w:val="20"/>
                <w:szCs w:val="20"/>
              </w:rPr>
              <w:t xml:space="preserve"> Hong Kong,</w:t>
            </w:r>
            <w:r w:rsidR="00A62D10">
              <w:rPr>
                <w:sz w:val="20"/>
                <w:szCs w:val="20"/>
              </w:rPr>
              <w:t xml:space="preserve"> Dubai</w:t>
            </w:r>
            <w:r w:rsidR="003616DD">
              <w:rPr>
                <w:sz w:val="20"/>
                <w:szCs w:val="20"/>
              </w:rPr>
              <w:t>,</w:t>
            </w:r>
            <w:r w:rsidR="00BC1F0F" w:rsidRPr="00BC1F0F">
              <w:rPr>
                <w:sz w:val="20"/>
                <w:szCs w:val="20"/>
              </w:rPr>
              <w:t xml:space="preserve"> </w:t>
            </w:r>
            <w:r w:rsidRPr="00BC1F0F">
              <w:rPr>
                <w:sz w:val="20"/>
                <w:szCs w:val="20"/>
              </w:rPr>
              <w:t>London,</w:t>
            </w:r>
            <w:r w:rsidR="00BC1F0F" w:rsidRPr="00BC1F0F">
              <w:rPr>
                <w:sz w:val="20"/>
                <w:szCs w:val="20"/>
              </w:rPr>
              <w:t xml:space="preserve"> and Mumbai.</w:t>
            </w:r>
          </w:p>
          <w:p w14:paraId="39E3AB03" w14:textId="77777777" w:rsidR="003616DD" w:rsidRDefault="003616DD" w:rsidP="00BC1F0F">
            <w:pPr>
              <w:jc w:val="both"/>
              <w:rPr>
                <w:sz w:val="20"/>
                <w:szCs w:val="20"/>
              </w:rPr>
            </w:pPr>
          </w:p>
          <w:p w14:paraId="30AA0BE0" w14:textId="77777777" w:rsidR="00440531" w:rsidRPr="008352BA" w:rsidRDefault="00440531" w:rsidP="00440531">
            <w:pPr>
              <w:jc w:val="both"/>
              <w:rPr>
                <w:b/>
                <w:sz w:val="20"/>
                <w:szCs w:val="20"/>
              </w:rPr>
            </w:pPr>
            <w:r w:rsidRPr="008352BA">
              <w:rPr>
                <w:b/>
                <w:sz w:val="20"/>
                <w:szCs w:val="20"/>
              </w:rPr>
              <w:t>Talent Acquisition:</w:t>
            </w:r>
          </w:p>
          <w:p w14:paraId="06966D5D" w14:textId="77777777" w:rsidR="00440531" w:rsidRDefault="00440531" w:rsidP="00440531">
            <w:pPr>
              <w:pStyle w:val="ListParagraph"/>
              <w:numPr>
                <w:ilvl w:val="0"/>
                <w:numId w:val="5"/>
              </w:numPr>
              <w:jc w:val="both"/>
              <w:rPr>
                <w:sz w:val="20"/>
                <w:szCs w:val="20"/>
              </w:rPr>
            </w:pPr>
            <w:r w:rsidRPr="00B74AD5">
              <w:rPr>
                <w:sz w:val="20"/>
                <w:szCs w:val="20"/>
              </w:rPr>
              <w:t xml:space="preserve">End to end recruitment for </w:t>
            </w:r>
            <w:r>
              <w:rPr>
                <w:sz w:val="20"/>
                <w:szCs w:val="20"/>
              </w:rPr>
              <w:t>the Plastics manufacturing and Electronics trading divisions.</w:t>
            </w:r>
          </w:p>
          <w:p w14:paraId="53EE4C38" w14:textId="77777777" w:rsidR="00440531" w:rsidRDefault="00440531" w:rsidP="00440531">
            <w:pPr>
              <w:pStyle w:val="ListParagraph"/>
              <w:numPr>
                <w:ilvl w:val="0"/>
                <w:numId w:val="5"/>
              </w:numPr>
              <w:jc w:val="both"/>
              <w:rPr>
                <w:sz w:val="20"/>
                <w:szCs w:val="20"/>
              </w:rPr>
            </w:pPr>
            <w:r>
              <w:rPr>
                <w:sz w:val="20"/>
                <w:szCs w:val="20"/>
              </w:rPr>
              <w:t>Understanding Business needs and ensuring JDs and MRF are aligned with business requirements.</w:t>
            </w:r>
          </w:p>
          <w:p w14:paraId="77EEEC76" w14:textId="77777777" w:rsidR="00440531" w:rsidRDefault="00440531" w:rsidP="00440531">
            <w:pPr>
              <w:pStyle w:val="ListParagraph"/>
              <w:numPr>
                <w:ilvl w:val="0"/>
                <w:numId w:val="5"/>
              </w:numPr>
              <w:jc w:val="both"/>
              <w:rPr>
                <w:sz w:val="20"/>
                <w:szCs w:val="20"/>
              </w:rPr>
            </w:pPr>
            <w:r>
              <w:rPr>
                <w:sz w:val="20"/>
                <w:szCs w:val="20"/>
              </w:rPr>
              <w:t xml:space="preserve">Sourcing, screening and shortlisting candidates through various sources like Naukri, LinkedIn &amp; recruitment vendors for niche business segments and locations. </w:t>
            </w:r>
          </w:p>
          <w:p w14:paraId="23F26F31" w14:textId="77777777" w:rsidR="00440531" w:rsidRDefault="00440531" w:rsidP="00440531">
            <w:pPr>
              <w:pStyle w:val="ListParagraph"/>
              <w:numPr>
                <w:ilvl w:val="0"/>
                <w:numId w:val="5"/>
              </w:numPr>
              <w:jc w:val="both"/>
              <w:rPr>
                <w:sz w:val="20"/>
                <w:szCs w:val="20"/>
              </w:rPr>
            </w:pPr>
            <w:r>
              <w:rPr>
                <w:sz w:val="20"/>
                <w:szCs w:val="20"/>
              </w:rPr>
              <w:t xml:space="preserve">Effectively communicating with candidates to ensure a positive candidate experience and evaluating candidate feedback to ensure favorable employer branding. </w:t>
            </w:r>
          </w:p>
          <w:p w14:paraId="26A07C40" w14:textId="77777777" w:rsidR="00440531" w:rsidRPr="00B74AD5" w:rsidRDefault="00440531" w:rsidP="00440531">
            <w:pPr>
              <w:pStyle w:val="ListParagraph"/>
              <w:numPr>
                <w:ilvl w:val="0"/>
                <w:numId w:val="5"/>
              </w:numPr>
              <w:jc w:val="both"/>
              <w:rPr>
                <w:sz w:val="20"/>
                <w:szCs w:val="20"/>
              </w:rPr>
            </w:pPr>
            <w:r>
              <w:rPr>
                <w:sz w:val="20"/>
                <w:szCs w:val="20"/>
              </w:rPr>
              <w:t xml:space="preserve">Preparing offer and effectively negotiating with candidates. </w:t>
            </w:r>
          </w:p>
          <w:p w14:paraId="75CB67BB" w14:textId="77777777" w:rsidR="00440531" w:rsidRDefault="00440531" w:rsidP="00440531">
            <w:pPr>
              <w:pStyle w:val="ListParagraph"/>
              <w:numPr>
                <w:ilvl w:val="0"/>
                <w:numId w:val="5"/>
              </w:numPr>
              <w:jc w:val="both"/>
              <w:rPr>
                <w:sz w:val="20"/>
                <w:szCs w:val="20"/>
              </w:rPr>
            </w:pPr>
            <w:r>
              <w:rPr>
                <w:sz w:val="20"/>
                <w:szCs w:val="20"/>
              </w:rPr>
              <w:t xml:space="preserve">Identifying, </w:t>
            </w:r>
            <w:r w:rsidRPr="00B74AD5">
              <w:rPr>
                <w:sz w:val="20"/>
                <w:szCs w:val="20"/>
              </w:rPr>
              <w:t xml:space="preserve">engaging </w:t>
            </w:r>
            <w:r>
              <w:rPr>
                <w:sz w:val="20"/>
                <w:szCs w:val="20"/>
              </w:rPr>
              <w:t xml:space="preserve">and evaluating vendors </w:t>
            </w:r>
            <w:r w:rsidRPr="00B74AD5">
              <w:rPr>
                <w:sz w:val="20"/>
                <w:szCs w:val="20"/>
              </w:rPr>
              <w:t>according to</w:t>
            </w:r>
            <w:r>
              <w:rPr>
                <w:sz w:val="20"/>
                <w:szCs w:val="20"/>
              </w:rPr>
              <w:t xml:space="preserve"> </w:t>
            </w:r>
            <w:r w:rsidRPr="00B74AD5">
              <w:rPr>
                <w:sz w:val="20"/>
                <w:szCs w:val="20"/>
              </w:rPr>
              <w:t>business requirements.</w:t>
            </w:r>
          </w:p>
          <w:p w14:paraId="175771E3" w14:textId="77777777" w:rsidR="00440531" w:rsidRDefault="00440531" w:rsidP="00440531">
            <w:pPr>
              <w:pStyle w:val="ListParagraph"/>
              <w:numPr>
                <w:ilvl w:val="0"/>
                <w:numId w:val="5"/>
              </w:numPr>
              <w:jc w:val="both"/>
              <w:rPr>
                <w:sz w:val="20"/>
                <w:szCs w:val="20"/>
              </w:rPr>
            </w:pPr>
            <w:r>
              <w:rPr>
                <w:sz w:val="20"/>
                <w:szCs w:val="20"/>
              </w:rPr>
              <w:t>M</w:t>
            </w:r>
            <w:r w:rsidRPr="00B74AD5">
              <w:rPr>
                <w:sz w:val="20"/>
                <w:szCs w:val="20"/>
              </w:rPr>
              <w:t xml:space="preserve">aintaining </w:t>
            </w:r>
            <w:r>
              <w:rPr>
                <w:sz w:val="20"/>
                <w:szCs w:val="20"/>
              </w:rPr>
              <w:t>a</w:t>
            </w:r>
            <w:r w:rsidRPr="00B74AD5">
              <w:rPr>
                <w:sz w:val="20"/>
                <w:szCs w:val="20"/>
              </w:rPr>
              <w:t xml:space="preserve"> master recruitment database</w:t>
            </w:r>
            <w:r>
              <w:rPr>
                <w:sz w:val="20"/>
                <w:szCs w:val="20"/>
              </w:rPr>
              <w:t xml:space="preserve"> and engaging passive candidates through LinkedIn for future opportunities. </w:t>
            </w:r>
          </w:p>
          <w:p w14:paraId="10B8DC2C" w14:textId="77777777" w:rsidR="00440531" w:rsidRDefault="00440531" w:rsidP="00440531">
            <w:pPr>
              <w:pStyle w:val="ListParagraph"/>
              <w:numPr>
                <w:ilvl w:val="0"/>
                <w:numId w:val="5"/>
              </w:numPr>
              <w:jc w:val="both"/>
              <w:rPr>
                <w:sz w:val="20"/>
                <w:szCs w:val="20"/>
              </w:rPr>
            </w:pPr>
            <w:r>
              <w:rPr>
                <w:sz w:val="20"/>
                <w:szCs w:val="20"/>
              </w:rPr>
              <w:t>P</w:t>
            </w:r>
            <w:r w:rsidRPr="00B72DED">
              <w:rPr>
                <w:sz w:val="20"/>
                <w:szCs w:val="20"/>
              </w:rPr>
              <w:t xml:space="preserve">reparation of recruitment </w:t>
            </w:r>
            <w:r>
              <w:rPr>
                <w:sz w:val="20"/>
                <w:szCs w:val="20"/>
              </w:rPr>
              <w:t>trackers</w:t>
            </w:r>
            <w:r w:rsidRPr="00B72DED">
              <w:rPr>
                <w:sz w:val="20"/>
                <w:szCs w:val="20"/>
              </w:rPr>
              <w:t xml:space="preserve"> and presenting to </w:t>
            </w:r>
            <w:r>
              <w:rPr>
                <w:sz w:val="20"/>
                <w:szCs w:val="20"/>
              </w:rPr>
              <w:t>stakeholders on a weekly basis.</w:t>
            </w:r>
          </w:p>
          <w:p w14:paraId="1EE33B22" w14:textId="77777777" w:rsidR="00440531" w:rsidRDefault="00440531" w:rsidP="00440531">
            <w:pPr>
              <w:jc w:val="both"/>
              <w:rPr>
                <w:sz w:val="20"/>
                <w:szCs w:val="20"/>
              </w:rPr>
            </w:pPr>
          </w:p>
          <w:p w14:paraId="0E605535" w14:textId="77777777" w:rsidR="00440531" w:rsidRPr="00A612E6" w:rsidRDefault="00440531" w:rsidP="00440531">
            <w:pPr>
              <w:jc w:val="both"/>
              <w:rPr>
                <w:b/>
                <w:sz w:val="20"/>
                <w:szCs w:val="20"/>
              </w:rPr>
            </w:pPr>
            <w:r w:rsidRPr="00A612E6">
              <w:rPr>
                <w:b/>
                <w:sz w:val="20"/>
                <w:szCs w:val="20"/>
              </w:rPr>
              <w:t>Onboarding and Induction:</w:t>
            </w:r>
          </w:p>
          <w:p w14:paraId="20B17B2B" w14:textId="2A819754" w:rsidR="00440531" w:rsidRDefault="00440531" w:rsidP="00440531">
            <w:pPr>
              <w:pStyle w:val="ListParagraph"/>
              <w:numPr>
                <w:ilvl w:val="0"/>
                <w:numId w:val="5"/>
              </w:numPr>
              <w:jc w:val="both"/>
              <w:rPr>
                <w:sz w:val="20"/>
                <w:szCs w:val="20"/>
              </w:rPr>
            </w:pPr>
            <w:r>
              <w:rPr>
                <w:sz w:val="20"/>
                <w:szCs w:val="20"/>
              </w:rPr>
              <w:t>Co-ordinating with candidates and vendors for background verification checks and ensuring documents and folders are maintained with utmost confidentiality.</w:t>
            </w:r>
          </w:p>
          <w:p w14:paraId="53CEDAD7" w14:textId="77777777" w:rsidR="00440531" w:rsidRPr="00A612E6" w:rsidRDefault="00440531" w:rsidP="00440531">
            <w:pPr>
              <w:pStyle w:val="ListParagraph"/>
              <w:numPr>
                <w:ilvl w:val="0"/>
                <w:numId w:val="5"/>
              </w:numPr>
              <w:jc w:val="both"/>
              <w:rPr>
                <w:sz w:val="20"/>
                <w:szCs w:val="20"/>
              </w:rPr>
            </w:pPr>
            <w:r>
              <w:rPr>
                <w:sz w:val="20"/>
                <w:szCs w:val="20"/>
              </w:rPr>
              <w:t>Introducing new joiners to the company culture, values and polices via orientation sessions.</w:t>
            </w:r>
          </w:p>
          <w:p w14:paraId="41AE491D" w14:textId="77777777" w:rsidR="00440531" w:rsidRDefault="00440531" w:rsidP="00440531">
            <w:pPr>
              <w:jc w:val="both"/>
              <w:rPr>
                <w:sz w:val="20"/>
                <w:szCs w:val="20"/>
              </w:rPr>
            </w:pPr>
          </w:p>
          <w:p w14:paraId="5637C3A9" w14:textId="77777777" w:rsidR="00440531" w:rsidRPr="00B709AC" w:rsidRDefault="00440531" w:rsidP="00440531">
            <w:pPr>
              <w:jc w:val="both"/>
              <w:rPr>
                <w:b/>
                <w:sz w:val="20"/>
                <w:szCs w:val="20"/>
              </w:rPr>
            </w:pPr>
            <w:r w:rsidRPr="00B709AC">
              <w:rPr>
                <w:b/>
                <w:sz w:val="20"/>
                <w:szCs w:val="20"/>
              </w:rPr>
              <w:t>HR Operations:</w:t>
            </w:r>
          </w:p>
          <w:p w14:paraId="345A1A57" w14:textId="77777777" w:rsidR="00440531" w:rsidRPr="00344F52" w:rsidRDefault="00440531" w:rsidP="00440531">
            <w:pPr>
              <w:pStyle w:val="ListParagraph"/>
              <w:numPr>
                <w:ilvl w:val="0"/>
                <w:numId w:val="5"/>
              </w:numPr>
              <w:jc w:val="both"/>
              <w:rPr>
                <w:sz w:val="20"/>
                <w:szCs w:val="20"/>
              </w:rPr>
            </w:pPr>
            <w:r w:rsidRPr="00B74AD5">
              <w:rPr>
                <w:sz w:val="20"/>
                <w:szCs w:val="20"/>
              </w:rPr>
              <w:t xml:space="preserve">Drafting </w:t>
            </w:r>
            <w:r>
              <w:rPr>
                <w:sz w:val="20"/>
                <w:szCs w:val="20"/>
              </w:rPr>
              <w:t xml:space="preserve">HR </w:t>
            </w:r>
            <w:r w:rsidRPr="00B74AD5">
              <w:rPr>
                <w:sz w:val="20"/>
                <w:szCs w:val="20"/>
              </w:rPr>
              <w:t xml:space="preserve">manuals, policies, booklets, letters </w:t>
            </w:r>
            <w:r w:rsidRPr="00344F52">
              <w:rPr>
                <w:sz w:val="20"/>
                <w:szCs w:val="20"/>
              </w:rPr>
              <w:t>according to the business requirements</w:t>
            </w:r>
            <w:r>
              <w:rPr>
                <w:sz w:val="20"/>
                <w:szCs w:val="20"/>
              </w:rPr>
              <w:t>.</w:t>
            </w:r>
          </w:p>
          <w:p w14:paraId="7FB13D50" w14:textId="77777777" w:rsidR="00440531" w:rsidRPr="00B74AD5" w:rsidRDefault="00440531" w:rsidP="00440531">
            <w:pPr>
              <w:pStyle w:val="ListParagraph"/>
              <w:numPr>
                <w:ilvl w:val="0"/>
                <w:numId w:val="5"/>
              </w:numPr>
              <w:jc w:val="both"/>
              <w:rPr>
                <w:sz w:val="20"/>
                <w:szCs w:val="20"/>
              </w:rPr>
            </w:pPr>
            <w:r w:rsidRPr="00B74AD5">
              <w:rPr>
                <w:sz w:val="20"/>
                <w:szCs w:val="20"/>
              </w:rPr>
              <w:t>Designing of compensation and benefits structure according to the</w:t>
            </w:r>
            <w:r>
              <w:rPr>
                <w:sz w:val="20"/>
                <w:szCs w:val="20"/>
              </w:rPr>
              <w:t xml:space="preserve"> </w:t>
            </w:r>
            <w:r w:rsidRPr="00B74AD5">
              <w:rPr>
                <w:sz w:val="20"/>
                <w:szCs w:val="20"/>
              </w:rPr>
              <w:t>business requirements.</w:t>
            </w:r>
          </w:p>
          <w:p w14:paraId="4D8A31BA" w14:textId="77777777" w:rsidR="00440531" w:rsidRPr="00B74AD5" w:rsidRDefault="00440531" w:rsidP="00440531">
            <w:pPr>
              <w:pStyle w:val="ListParagraph"/>
              <w:numPr>
                <w:ilvl w:val="0"/>
                <w:numId w:val="5"/>
              </w:numPr>
              <w:jc w:val="both"/>
              <w:rPr>
                <w:sz w:val="20"/>
                <w:szCs w:val="20"/>
              </w:rPr>
            </w:pPr>
            <w:r w:rsidRPr="00B74AD5">
              <w:rPr>
                <w:sz w:val="20"/>
                <w:szCs w:val="20"/>
              </w:rPr>
              <w:t>Design</w:t>
            </w:r>
            <w:r>
              <w:rPr>
                <w:sz w:val="20"/>
                <w:szCs w:val="20"/>
              </w:rPr>
              <w:t>ing</w:t>
            </w:r>
            <w:r w:rsidRPr="00B74AD5">
              <w:rPr>
                <w:sz w:val="20"/>
                <w:szCs w:val="20"/>
              </w:rPr>
              <w:t xml:space="preserve"> and maintaining complex organization charts for role clarity</w:t>
            </w:r>
            <w:r>
              <w:rPr>
                <w:sz w:val="20"/>
                <w:szCs w:val="20"/>
              </w:rPr>
              <w:t xml:space="preserve"> </w:t>
            </w:r>
            <w:r w:rsidRPr="00B74AD5">
              <w:rPr>
                <w:sz w:val="20"/>
                <w:szCs w:val="20"/>
              </w:rPr>
              <w:t>and succession planning.</w:t>
            </w:r>
          </w:p>
          <w:p w14:paraId="49A29C96" w14:textId="77777777" w:rsidR="00440531" w:rsidRDefault="00440531" w:rsidP="00440531">
            <w:pPr>
              <w:pStyle w:val="ListParagraph"/>
              <w:numPr>
                <w:ilvl w:val="0"/>
                <w:numId w:val="5"/>
              </w:numPr>
              <w:jc w:val="both"/>
              <w:rPr>
                <w:sz w:val="20"/>
                <w:szCs w:val="20"/>
              </w:rPr>
            </w:pPr>
            <w:r>
              <w:rPr>
                <w:sz w:val="20"/>
                <w:szCs w:val="20"/>
              </w:rPr>
              <w:t xml:space="preserve">Generating and presenting reports on key HR metrics including turnover rates, time to hire, source of hire, Cost per hire, employee engagement, HR cost and </w:t>
            </w:r>
          </w:p>
          <w:p w14:paraId="7A6D09F3" w14:textId="62B5B7AE" w:rsidR="00440531" w:rsidRPr="009E2A12" w:rsidRDefault="00440531" w:rsidP="009E2A12">
            <w:pPr>
              <w:pStyle w:val="ListParagraph"/>
              <w:numPr>
                <w:ilvl w:val="0"/>
                <w:numId w:val="5"/>
              </w:numPr>
              <w:jc w:val="both"/>
              <w:rPr>
                <w:sz w:val="20"/>
                <w:szCs w:val="20"/>
              </w:rPr>
            </w:pPr>
            <w:r>
              <w:rPr>
                <w:sz w:val="20"/>
                <w:szCs w:val="20"/>
              </w:rPr>
              <w:t>Generating and presenting reports on talent acquisition &amp; organization health surveys.</w:t>
            </w:r>
          </w:p>
          <w:p w14:paraId="44239FBF" w14:textId="77777777" w:rsidR="00440531" w:rsidRPr="00A02702" w:rsidRDefault="00440531" w:rsidP="00440531">
            <w:pPr>
              <w:pStyle w:val="ListParagraph"/>
              <w:jc w:val="both"/>
              <w:rPr>
                <w:sz w:val="20"/>
                <w:szCs w:val="20"/>
              </w:rPr>
            </w:pPr>
          </w:p>
          <w:p w14:paraId="25B42E97" w14:textId="77777777" w:rsidR="00440531" w:rsidRPr="00B709AC" w:rsidRDefault="00440531" w:rsidP="00440531">
            <w:pPr>
              <w:jc w:val="both"/>
              <w:rPr>
                <w:b/>
                <w:sz w:val="20"/>
                <w:szCs w:val="20"/>
              </w:rPr>
            </w:pPr>
            <w:r w:rsidRPr="00B709AC">
              <w:rPr>
                <w:b/>
                <w:sz w:val="20"/>
                <w:szCs w:val="20"/>
              </w:rPr>
              <w:lastRenderedPageBreak/>
              <w:t>Employee Engagement:</w:t>
            </w:r>
          </w:p>
          <w:p w14:paraId="0C6C2648" w14:textId="77777777" w:rsidR="00440531" w:rsidRPr="00B74AD5" w:rsidRDefault="00440531" w:rsidP="00440531">
            <w:pPr>
              <w:pStyle w:val="ListParagraph"/>
              <w:numPr>
                <w:ilvl w:val="0"/>
                <w:numId w:val="5"/>
              </w:numPr>
              <w:jc w:val="both"/>
              <w:rPr>
                <w:sz w:val="20"/>
                <w:szCs w:val="20"/>
              </w:rPr>
            </w:pPr>
            <w:r w:rsidRPr="00B74AD5">
              <w:rPr>
                <w:sz w:val="20"/>
                <w:szCs w:val="20"/>
              </w:rPr>
              <w:t>Organizing Birthdays, Festive Celebrations &amp; Farewells.</w:t>
            </w:r>
          </w:p>
          <w:p w14:paraId="2C056050" w14:textId="77777777" w:rsidR="00440531" w:rsidRPr="00B54570" w:rsidRDefault="00440531" w:rsidP="00440531">
            <w:pPr>
              <w:pStyle w:val="ListParagraph"/>
              <w:numPr>
                <w:ilvl w:val="0"/>
                <w:numId w:val="5"/>
              </w:numPr>
              <w:jc w:val="both"/>
              <w:rPr>
                <w:sz w:val="20"/>
                <w:szCs w:val="20"/>
              </w:rPr>
            </w:pPr>
            <w:r w:rsidRPr="00B74AD5">
              <w:rPr>
                <w:sz w:val="20"/>
                <w:szCs w:val="20"/>
              </w:rPr>
              <w:t>Organizing Annual get-togethers.</w:t>
            </w:r>
          </w:p>
          <w:p w14:paraId="654CB3D4" w14:textId="77777777" w:rsidR="00440531" w:rsidRPr="00A02702" w:rsidRDefault="00440531" w:rsidP="00440531">
            <w:pPr>
              <w:pStyle w:val="ListParagraph"/>
              <w:jc w:val="both"/>
              <w:rPr>
                <w:sz w:val="20"/>
                <w:szCs w:val="20"/>
              </w:rPr>
            </w:pPr>
          </w:p>
          <w:p w14:paraId="4A9BB2E4" w14:textId="77777777" w:rsidR="00440531" w:rsidRPr="008352BA" w:rsidRDefault="00440531" w:rsidP="00440531">
            <w:pPr>
              <w:jc w:val="both"/>
              <w:rPr>
                <w:b/>
                <w:sz w:val="20"/>
                <w:szCs w:val="20"/>
              </w:rPr>
            </w:pPr>
            <w:r w:rsidRPr="008352BA">
              <w:rPr>
                <w:b/>
                <w:sz w:val="20"/>
                <w:szCs w:val="20"/>
              </w:rPr>
              <w:t>Training and Development:</w:t>
            </w:r>
          </w:p>
          <w:p w14:paraId="522ABDBA" w14:textId="77777777" w:rsidR="00440531" w:rsidRPr="00DF57BD" w:rsidRDefault="00440531" w:rsidP="00440531">
            <w:pPr>
              <w:pStyle w:val="ListParagraph"/>
              <w:numPr>
                <w:ilvl w:val="0"/>
                <w:numId w:val="5"/>
              </w:numPr>
              <w:jc w:val="both"/>
              <w:rPr>
                <w:sz w:val="20"/>
                <w:szCs w:val="20"/>
              </w:rPr>
            </w:pPr>
            <w:r w:rsidRPr="00B74AD5">
              <w:rPr>
                <w:sz w:val="20"/>
                <w:szCs w:val="20"/>
              </w:rPr>
              <w:t>Identifying training needs and liaising with the external training</w:t>
            </w:r>
            <w:r>
              <w:rPr>
                <w:sz w:val="20"/>
                <w:szCs w:val="20"/>
              </w:rPr>
              <w:t xml:space="preserve"> </w:t>
            </w:r>
            <w:r w:rsidRPr="00DF57BD">
              <w:rPr>
                <w:sz w:val="20"/>
                <w:szCs w:val="20"/>
              </w:rPr>
              <w:t>partners across CSC International Business.</w:t>
            </w:r>
          </w:p>
          <w:p w14:paraId="4CBD6DCC" w14:textId="77777777" w:rsidR="00440531" w:rsidRPr="00DF57BD" w:rsidRDefault="00440531" w:rsidP="00440531">
            <w:pPr>
              <w:pStyle w:val="ListParagraph"/>
              <w:numPr>
                <w:ilvl w:val="0"/>
                <w:numId w:val="5"/>
              </w:numPr>
              <w:jc w:val="both"/>
              <w:rPr>
                <w:sz w:val="20"/>
                <w:szCs w:val="20"/>
              </w:rPr>
            </w:pPr>
            <w:r w:rsidRPr="00B74AD5">
              <w:rPr>
                <w:sz w:val="20"/>
                <w:szCs w:val="20"/>
              </w:rPr>
              <w:t xml:space="preserve">Preparing and updating the training Calendar </w:t>
            </w:r>
            <w:r>
              <w:rPr>
                <w:sz w:val="20"/>
                <w:szCs w:val="20"/>
              </w:rPr>
              <w:t xml:space="preserve">for CSC international </w:t>
            </w:r>
            <w:r w:rsidRPr="00DF57BD">
              <w:rPr>
                <w:sz w:val="20"/>
                <w:szCs w:val="20"/>
              </w:rPr>
              <w:t>entities.</w:t>
            </w:r>
          </w:p>
          <w:p w14:paraId="1A2A1429" w14:textId="77777777" w:rsidR="00440531" w:rsidRDefault="00440531" w:rsidP="00440531">
            <w:pPr>
              <w:pStyle w:val="ListParagraph"/>
              <w:numPr>
                <w:ilvl w:val="0"/>
                <w:numId w:val="5"/>
              </w:numPr>
              <w:jc w:val="both"/>
              <w:rPr>
                <w:sz w:val="20"/>
                <w:szCs w:val="20"/>
              </w:rPr>
            </w:pPr>
            <w:r w:rsidRPr="00B74AD5">
              <w:rPr>
                <w:sz w:val="20"/>
                <w:szCs w:val="20"/>
              </w:rPr>
              <w:t>Implementing E-learning Courses and Online trainings.</w:t>
            </w:r>
          </w:p>
          <w:p w14:paraId="5B5435B2" w14:textId="77777777" w:rsidR="00440531" w:rsidRPr="003616DD" w:rsidRDefault="00440531" w:rsidP="00440531">
            <w:pPr>
              <w:jc w:val="both"/>
              <w:rPr>
                <w:sz w:val="20"/>
                <w:szCs w:val="20"/>
              </w:rPr>
            </w:pPr>
          </w:p>
          <w:p w14:paraId="489CCE79" w14:textId="77777777" w:rsidR="00440531" w:rsidRPr="00B709AC" w:rsidRDefault="00440531" w:rsidP="00440531">
            <w:pPr>
              <w:jc w:val="both"/>
              <w:rPr>
                <w:b/>
                <w:sz w:val="20"/>
                <w:szCs w:val="20"/>
              </w:rPr>
            </w:pPr>
            <w:r w:rsidRPr="00B709AC">
              <w:rPr>
                <w:b/>
                <w:sz w:val="20"/>
                <w:szCs w:val="20"/>
              </w:rPr>
              <w:t>New Implementations:</w:t>
            </w:r>
          </w:p>
          <w:p w14:paraId="42A9C582" w14:textId="77777777" w:rsidR="00440531" w:rsidRDefault="00440531" w:rsidP="00440531">
            <w:pPr>
              <w:pStyle w:val="ListParagraph"/>
              <w:numPr>
                <w:ilvl w:val="0"/>
                <w:numId w:val="5"/>
              </w:numPr>
              <w:jc w:val="both"/>
              <w:rPr>
                <w:sz w:val="20"/>
                <w:szCs w:val="20"/>
              </w:rPr>
            </w:pPr>
            <w:r w:rsidRPr="00B709AC">
              <w:rPr>
                <w:sz w:val="20"/>
                <w:szCs w:val="20"/>
              </w:rPr>
              <w:t>Leveraged zero-cost recruitment measures through social media networking, optimizing candidate sourcing strategies.</w:t>
            </w:r>
          </w:p>
          <w:p w14:paraId="060AE5FF" w14:textId="77777777" w:rsidR="00440531" w:rsidRPr="0048729E" w:rsidRDefault="00440531" w:rsidP="00440531">
            <w:pPr>
              <w:pStyle w:val="ListParagraph"/>
              <w:numPr>
                <w:ilvl w:val="0"/>
                <w:numId w:val="5"/>
              </w:numPr>
              <w:jc w:val="both"/>
              <w:rPr>
                <w:sz w:val="20"/>
                <w:szCs w:val="20"/>
              </w:rPr>
            </w:pPr>
            <w:r>
              <w:rPr>
                <w:sz w:val="20"/>
                <w:szCs w:val="20"/>
              </w:rPr>
              <w:t>F</w:t>
            </w:r>
            <w:r w:rsidRPr="00B54570">
              <w:rPr>
                <w:sz w:val="20"/>
                <w:szCs w:val="20"/>
              </w:rPr>
              <w:t>acilitat</w:t>
            </w:r>
            <w:r>
              <w:rPr>
                <w:sz w:val="20"/>
                <w:szCs w:val="20"/>
              </w:rPr>
              <w:t>ed</w:t>
            </w:r>
            <w:r w:rsidRPr="00B54570">
              <w:rPr>
                <w:sz w:val="20"/>
                <w:szCs w:val="20"/>
              </w:rPr>
              <w:t xml:space="preserve"> gender-diverse and cross-nationality hiring for niche and high-impact roles</w:t>
            </w:r>
            <w:r>
              <w:rPr>
                <w:sz w:val="20"/>
                <w:szCs w:val="20"/>
              </w:rPr>
              <w:t>.</w:t>
            </w:r>
          </w:p>
          <w:p w14:paraId="6B260BFA" w14:textId="77777777" w:rsidR="00440531" w:rsidRPr="0048729E" w:rsidRDefault="00440531" w:rsidP="00440531">
            <w:pPr>
              <w:pStyle w:val="ListParagraph"/>
              <w:numPr>
                <w:ilvl w:val="0"/>
                <w:numId w:val="5"/>
              </w:numPr>
              <w:jc w:val="both"/>
              <w:rPr>
                <w:sz w:val="20"/>
                <w:szCs w:val="20"/>
              </w:rPr>
            </w:pPr>
            <w:r w:rsidRPr="00B709AC">
              <w:rPr>
                <w:sz w:val="20"/>
                <w:szCs w:val="20"/>
              </w:rPr>
              <w:t>Enhanced the overall candidate experience and improved employer brand perception by introducing simple applicant feedback mechanisms.</w:t>
            </w:r>
          </w:p>
          <w:p w14:paraId="2DA65355" w14:textId="77777777" w:rsidR="00440531" w:rsidRPr="00B709AC" w:rsidRDefault="00440531" w:rsidP="00440531">
            <w:pPr>
              <w:pStyle w:val="ListParagraph"/>
              <w:numPr>
                <w:ilvl w:val="0"/>
                <w:numId w:val="5"/>
              </w:numPr>
              <w:jc w:val="both"/>
              <w:rPr>
                <w:sz w:val="20"/>
                <w:szCs w:val="20"/>
              </w:rPr>
            </w:pPr>
            <w:r w:rsidRPr="00B709AC">
              <w:rPr>
                <w:sz w:val="20"/>
                <w:szCs w:val="20"/>
              </w:rPr>
              <w:t>Developed and implemented various policies such as Group Recruitment Policy, Campus Recruitment Policy, Work from Home Policy, BGV Policy, and HR Handbook.</w:t>
            </w:r>
          </w:p>
          <w:p w14:paraId="0A57EFD0" w14:textId="77777777" w:rsidR="00440531" w:rsidRDefault="00440531" w:rsidP="00440531">
            <w:pPr>
              <w:pStyle w:val="ListParagraph"/>
              <w:numPr>
                <w:ilvl w:val="0"/>
                <w:numId w:val="5"/>
              </w:numPr>
              <w:jc w:val="both"/>
              <w:rPr>
                <w:sz w:val="20"/>
                <w:szCs w:val="20"/>
              </w:rPr>
            </w:pPr>
            <w:r w:rsidRPr="00B709AC">
              <w:rPr>
                <w:sz w:val="20"/>
                <w:szCs w:val="20"/>
              </w:rPr>
              <w:t>Created standardized formats including MRF, New Employee Information Form, Recruitment Tracker weekly MIS, HR Candidate Assessment Sheet, Interview Evaluation Sheet, Recruitment Database, Training Need identification format, and Training Calendar.</w:t>
            </w:r>
          </w:p>
          <w:p w14:paraId="4028BF09" w14:textId="0E98789E" w:rsidR="006D409C" w:rsidRPr="00440531" w:rsidRDefault="00440531" w:rsidP="00440531">
            <w:pPr>
              <w:pStyle w:val="ListParagraph"/>
              <w:numPr>
                <w:ilvl w:val="0"/>
                <w:numId w:val="5"/>
              </w:numPr>
              <w:jc w:val="both"/>
              <w:rPr>
                <w:sz w:val="20"/>
                <w:szCs w:val="20"/>
              </w:rPr>
            </w:pPr>
            <w:r w:rsidRPr="00440531">
              <w:rPr>
                <w:sz w:val="20"/>
                <w:szCs w:val="20"/>
              </w:rPr>
              <w:t>Automated the attendance and leave management system by introducing a new HRIS software Kompass by Probus.</w:t>
            </w:r>
          </w:p>
          <w:p w14:paraId="75138AF0" w14:textId="77777777" w:rsidR="00440531" w:rsidRPr="00484507" w:rsidRDefault="00440531" w:rsidP="00440531">
            <w:pPr>
              <w:rPr>
                <w:szCs w:val="22"/>
              </w:rPr>
            </w:pPr>
          </w:p>
          <w:p w14:paraId="76358D57" w14:textId="7BEBE8EF" w:rsidR="006D409C" w:rsidRPr="00125E9E" w:rsidRDefault="00581BB2" w:rsidP="00776643">
            <w:pPr>
              <w:rPr>
                <w:bCs/>
                <w:sz w:val="20"/>
                <w:szCs w:val="20"/>
              </w:rPr>
            </w:pPr>
            <w:r w:rsidRPr="00125E9E">
              <w:rPr>
                <w:b/>
                <w:sz w:val="20"/>
                <w:szCs w:val="20"/>
              </w:rPr>
              <w:t xml:space="preserve">Kotak Mahindra Bank </w:t>
            </w:r>
            <w:r w:rsidR="00BB2A69" w:rsidRPr="00125E9E">
              <w:rPr>
                <w:b/>
                <w:sz w:val="20"/>
                <w:szCs w:val="20"/>
              </w:rPr>
              <w:t xml:space="preserve">Ltd </w:t>
            </w:r>
            <w:r w:rsidR="00BB2A69" w:rsidRPr="00BB2A69">
              <w:rPr>
                <w:b/>
                <w:bCs/>
                <w:sz w:val="20"/>
                <w:szCs w:val="20"/>
              </w:rPr>
              <w:t>Assistant</w:t>
            </w:r>
            <w:r w:rsidR="00A36571" w:rsidRPr="00125E9E">
              <w:rPr>
                <w:b/>
                <w:sz w:val="20"/>
                <w:szCs w:val="20"/>
              </w:rPr>
              <w:t xml:space="preserve"> Manager – Internal Control</w:t>
            </w:r>
          </w:p>
          <w:p w14:paraId="7F7C30F9" w14:textId="0DDCA095" w:rsidR="006D409C" w:rsidRPr="00125E9E" w:rsidRDefault="00BF692D" w:rsidP="00776643">
            <w:pPr>
              <w:rPr>
                <w:sz w:val="20"/>
                <w:szCs w:val="20"/>
              </w:rPr>
            </w:pPr>
            <w:r w:rsidRPr="00125E9E">
              <w:rPr>
                <w:b/>
                <w:sz w:val="20"/>
                <w:szCs w:val="20"/>
              </w:rPr>
              <w:t xml:space="preserve">Aug 2014 </w:t>
            </w:r>
            <w:r w:rsidR="006D409C" w:rsidRPr="00125E9E">
              <w:rPr>
                <w:sz w:val="20"/>
                <w:szCs w:val="20"/>
              </w:rPr>
              <w:t>–</w:t>
            </w:r>
            <w:r w:rsidR="00C50909" w:rsidRPr="00125E9E">
              <w:rPr>
                <w:b/>
                <w:sz w:val="20"/>
                <w:szCs w:val="20"/>
              </w:rPr>
              <w:t>Jul 2015</w:t>
            </w:r>
          </w:p>
          <w:p w14:paraId="09B5425F" w14:textId="77777777" w:rsidR="006D409C" w:rsidRPr="00125E9E" w:rsidRDefault="006D409C" w:rsidP="00776643">
            <w:pPr>
              <w:rPr>
                <w:sz w:val="20"/>
                <w:szCs w:val="20"/>
              </w:rPr>
            </w:pPr>
          </w:p>
          <w:p w14:paraId="09BFFB26" w14:textId="5E641C04" w:rsidR="006D409C" w:rsidRPr="00125E9E" w:rsidRDefault="009A1918" w:rsidP="00776643">
            <w:pPr>
              <w:rPr>
                <w:bCs/>
                <w:sz w:val="20"/>
                <w:szCs w:val="20"/>
              </w:rPr>
            </w:pPr>
            <w:proofErr w:type="spellStart"/>
            <w:r w:rsidRPr="00125E9E">
              <w:rPr>
                <w:b/>
                <w:sz w:val="20"/>
                <w:szCs w:val="20"/>
              </w:rPr>
              <w:t>Ferntastica</w:t>
            </w:r>
            <w:proofErr w:type="spellEnd"/>
            <w:r w:rsidRPr="00125E9E">
              <w:rPr>
                <w:b/>
                <w:sz w:val="20"/>
                <w:szCs w:val="20"/>
              </w:rPr>
              <w:t xml:space="preserve"> Gardens Ltd</w:t>
            </w:r>
            <w:r w:rsidR="00C40D61">
              <w:rPr>
                <w:b/>
                <w:sz w:val="20"/>
                <w:szCs w:val="20"/>
              </w:rPr>
              <w:t xml:space="preserve"> -</w:t>
            </w:r>
            <w:r w:rsidR="006D409C" w:rsidRPr="00125E9E">
              <w:rPr>
                <w:b/>
                <w:sz w:val="20"/>
                <w:szCs w:val="20"/>
              </w:rPr>
              <w:t xml:space="preserve"> </w:t>
            </w:r>
            <w:r w:rsidR="00394B2C" w:rsidRPr="00125E9E">
              <w:rPr>
                <w:b/>
                <w:sz w:val="20"/>
                <w:szCs w:val="20"/>
              </w:rPr>
              <w:t>Senior Supervisor</w:t>
            </w:r>
          </w:p>
          <w:p w14:paraId="2512A2F8" w14:textId="2AA85D6A" w:rsidR="006D409C" w:rsidRPr="00125E9E" w:rsidRDefault="00896EDB" w:rsidP="00776643">
            <w:pPr>
              <w:rPr>
                <w:b/>
                <w:sz w:val="20"/>
                <w:szCs w:val="20"/>
              </w:rPr>
            </w:pPr>
            <w:r w:rsidRPr="00125E9E">
              <w:rPr>
                <w:b/>
                <w:sz w:val="20"/>
                <w:szCs w:val="20"/>
              </w:rPr>
              <w:t>May 201</w:t>
            </w:r>
            <w:r w:rsidR="00DF7DB2" w:rsidRPr="00125E9E">
              <w:rPr>
                <w:b/>
                <w:sz w:val="20"/>
                <w:szCs w:val="20"/>
              </w:rPr>
              <w:t>3</w:t>
            </w:r>
            <w:r w:rsidRPr="00125E9E">
              <w:rPr>
                <w:b/>
                <w:sz w:val="20"/>
                <w:szCs w:val="20"/>
              </w:rPr>
              <w:t xml:space="preserve"> </w:t>
            </w:r>
            <w:r w:rsidR="006D409C" w:rsidRPr="00125E9E">
              <w:rPr>
                <w:b/>
                <w:sz w:val="20"/>
                <w:szCs w:val="20"/>
              </w:rPr>
              <w:t>–</w:t>
            </w:r>
            <w:r w:rsidR="00C76149" w:rsidRPr="00125E9E">
              <w:rPr>
                <w:b/>
                <w:sz w:val="20"/>
                <w:szCs w:val="20"/>
              </w:rPr>
              <w:t xml:space="preserve"> Mar 2014</w:t>
            </w:r>
          </w:p>
          <w:p w14:paraId="208533FA" w14:textId="6977A5B4" w:rsidR="006D409C" w:rsidRDefault="006D409C" w:rsidP="00776643">
            <w:pPr>
              <w:rPr>
                <w:sz w:val="20"/>
                <w:szCs w:val="20"/>
              </w:rPr>
            </w:pPr>
          </w:p>
          <w:p w14:paraId="00C25924" w14:textId="65B50CEA" w:rsidR="006330CD" w:rsidRPr="00931141" w:rsidRDefault="00223D5A" w:rsidP="00776643">
            <w:pPr>
              <w:rPr>
                <w:b/>
                <w:sz w:val="28"/>
                <w:szCs w:val="28"/>
              </w:rPr>
            </w:pPr>
            <w:r w:rsidRPr="00931141">
              <w:rPr>
                <w:b/>
                <w:sz w:val="28"/>
                <w:szCs w:val="28"/>
              </w:rPr>
              <w:t>Internships</w:t>
            </w:r>
          </w:p>
          <w:p w14:paraId="03F3114C" w14:textId="4193B625" w:rsidR="00223D5A" w:rsidRPr="00125E9E" w:rsidRDefault="00D30285" w:rsidP="00223D5A">
            <w:pPr>
              <w:rPr>
                <w:bCs/>
                <w:sz w:val="20"/>
                <w:szCs w:val="20"/>
              </w:rPr>
            </w:pPr>
            <w:r w:rsidRPr="005B3637">
              <w:rPr>
                <w:b/>
                <w:sz w:val="20"/>
                <w:szCs w:val="22"/>
              </w:rPr>
              <w:t>Nexus</w:t>
            </w:r>
            <w:r>
              <w:rPr>
                <w:b/>
                <w:sz w:val="20"/>
                <w:szCs w:val="22"/>
              </w:rPr>
              <w:t xml:space="preserve"> HR</w:t>
            </w:r>
            <w:r w:rsidRPr="005B3637">
              <w:rPr>
                <w:b/>
                <w:sz w:val="20"/>
                <w:szCs w:val="22"/>
              </w:rPr>
              <w:t xml:space="preserve"> Consultants</w:t>
            </w:r>
            <w:r>
              <w:rPr>
                <w:b/>
                <w:sz w:val="20"/>
                <w:szCs w:val="22"/>
              </w:rPr>
              <w:t xml:space="preserve"> </w:t>
            </w:r>
            <w:r w:rsidR="002D552F" w:rsidRPr="005B3637">
              <w:rPr>
                <w:b/>
                <w:sz w:val="20"/>
                <w:szCs w:val="22"/>
              </w:rPr>
              <w:t>Intern – Human Resources</w:t>
            </w:r>
          </w:p>
          <w:p w14:paraId="0E28B42F" w14:textId="77777777" w:rsidR="009E3B8E" w:rsidRDefault="00B04A41" w:rsidP="009E3B8E">
            <w:pPr>
              <w:rPr>
                <w:sz w:val="20"/>
                <w:szCs w:val="20"/>
              </w:rPr>
            </w:pPr>
            <w:r>
              <w:rPr>
                <w:b/>
                <w:sz w:val="20"/>
                <w:szCs w:val="22"/>
              </w:rPr>
              <w:t>Feb 2017</w:t>
            </w:r>
            <w:r w:rsidR="00223D5A" w:rsidRPr="00125E9E">
              <w:rPr>
                <w:sz w:val="20"/>
                <w:szCs w:val="20"/>
              </w:rPr>
              <w:t>–</w:t>
            </w:r>
            <w:r w:rsidR="007041F1">
              <w:rPr>
                <w:b/>
                <w:sz w:val="20"/>
                <w:szCs w:val="22"/>
              </w:rPr>
              <w:t>Mar 2017</w:t>
            </w:r>
          </w:p>
          <w:p w14:paraId="1879CCC1" w14:textId="142A803E" w:rsidR="000649DA" w:rsidRPr="007C27CC" w:rsidRDefault="000649DA" w:rsidP="00EA01BF">
            <w:pPr>
              <w:pStyle w:val="ListParagraph"/>
              <w:numPr>
                <w:ilvl w:val="0"/>
                <w:numId w:val="5"/>
              </w:numPr>
              <w:jc w:val="both"/>
              <w:rPr>
                <w:sz w:val="20"/>
                <w:szCs w:val="20"/>
              </w:rPr>
            </w:pPr>
            <w:r w:rsidRPr="007C27CC">
              <w:rPr>
                <w:sz w:val="20"/>
                <w:szCs w:val="20"/>
              </w:rPr>
              <w:t xml:space="preserve">Sourcing, screening, </w:t>
            </w:r>
            <w:r w:rsidR="009E3B8E" w:rsidRPr="007C27CC">
              <w:rPr>
                <w:sz w:val="20"/>
                <w:szCs w:val="20"/>
              </w:rPr>
              <w:t>coordinating</w:t>
            </w:r>
            <w:r w:rsidRPr="007C27CC">
              <w:rPr>
                <w:sz w:val="20"/>
                <w:szCs w:val="20"/>
              </w:rPr>
              <w:t xml:space="preserve"> with various stakeholders and scheduling interviews via job portals like Naukri and Monster.</w:t>
            </w:r>
          </w:p>
          <w:p w14:paraId="32CF23B4" w14:textId="77777777" w:rsidR="00223D5A" w:rsidRDefault="00223D5A" w:rsidP="00223D5A">
            <w:pPr>
              <w:rPr>
                <w:b/>
                <w:sz w:val="20"/>
                <w:szCs w:val="20"/>
              </w:rPr>
            </w:pPr>
          </w:p>
          <w:p w14:paraId="75B256E4" w14:textId="76D63E8C" w:rsidR="00223D5A" w:rsidRPr="00125E9E" w:rsidRDefault="007B2B38" w:rsidP="00223D5A">
            <w:pPr>
              <w:rPr>
                <w:bCs/>
                <w:sz w:val="20"/>
                <w:szCs w:val="20"/>
              </w:rPr>
            </w:pPr>
            <w:r>
              <w:rPr>
                <w:b/>
                <w:sz w:val="20"/>
                <w:szCs w:val="22"/>
              </w:rPr>
              <w:t>Eureka Forbes Limited</w:t>
            </w:r>
            <w:r w:rsidR="00223D5A" w:rsidRPr="00125E9E">
              <w:rPr>
                <w:b/>
                <w:sz w:val="20"/>
                <w:szCs w:val="20"/>
              </w:rPr>
              <w:t xml:space="preserve"> </w:t>
            </w:r>
            <w:r w:rsidR="00F06829">
              <w:rPr>
                <w:b/>
                <w:sz w:val="20"/>
                <w:szCs w:val="20"/>
              </w:rPr>
              <w:t>-</w:t>
            </w:r>
            <w:r w:rsidR="00223D5A" w:rsidRPr="00125E9E">
              <w:rPr>
                <w:sz w:val="20"/>
                <w:szCs w:val="20"/>
              </w:rPr>
              <w:t xml:space="preserve"> </w:t>
            </w:r>
            <w:r w:rsidR="00F9798B">
              <w:rPr>
                <w:b/>
                <w:sz w:val="20"/>
                <w:szCs w:val="22"/>
              </w:rPr>
              <w:t>Summer Trainee</w:t>
            </w:r>
          </w:p>
          <w:p w14:paraId="55BC6F19" w14:textId="255F6EB7" w:rsidR="00223D5A" w:rsidRPr="00125E9E" w:rsidRDefault="008A5553" w:rsidP="00223D5A">
            <w:pPr>
              <w:rPr>
                <w:sz w:val="20"/>
                <w:szCs w:val="20"/>
              </w:rPr>
            </w:pPr>
            <w:r>
              <w:rPr>
                <w:b/>
                <w:sz w:val="20"/>
                <w:szCs w:val="22"/>
              </w:rPr>
              <w:t>May</w:t>
            </w:r>
            <w:r w:rsidRPr="00E038B3">
              <w:rPr>
                <w:b/>
                <w:sz w:val="20"/>
                <w:szCs w:val="22"/>
              </w:rPr>
              <w:t xml:space="preserve"> 20</w:t>
            </w:r>
            <w:r>
              <w:rPr>
                <w:b/>
                <w:sz w:val="20"/>
                <w:szCs w:val="22"/>
              </w:rPr>
              <w:t xml:space="preserve">16 </w:t>
            </w:r>
            <w:r w:rsidR="00223D5A" w:rsidRPr="00125E9E">
              <w:rPr>
                <w:sz w:val="20"/>
                <w:szCs w:val="20"/>
              </w:rPr>
              <w:t>–</w:t>
            </w:r>
            <w:r w:rsidR="00DD5F72" w:rsidRPr="00E038B3">
              <w:rPr>
                <w:b/>
                <w:sz w:val="20"/>
                <w:szCs w:val="22"/>
              </w:rPr>
              <w:t>Ju</w:t>
            </w:r>
            <w:r w:rsidR="00DD5F72">
              <w:rPr>
                <w:b/>
                <w:sz w:val="20"/>
                <w:szCs w:val="22"/>
              </w:rPr>
              <w:t>n</w:t>
            </w:r>
            <w:r w:rsidR="00DD5F72" w:rsidRPr="00E038B3">
              <w:rPr>
                <w:b/>
                <w:sz w:val="20"/>
                <w:szCs w:val="22"/>
              </w:rPr>
              <w:t xml:space="preserve"> 20</w:t>
            </w:r>
            <w:r w:rsidR="00DD5F72">
              <w:rPr>
                <w:b/>
                <w:sz w:val="20"/>
                <w:szCs w:val="22"/>
              </w:rPr>
              <w:t>16</w:t>
            </w:r>
          </w:p>
          <w:p w14:paraId="64B15BB2" w14:textId="20C7B7C9" w:rsidR="00931141" w:rsidRPr="00EA01BF" w:rsidRDefault="00931141" w:rsidP="00EA01BF">
            <w:pPr>
              <w:pStyle w:val="ListParagraph"/>
              <w:numPr>
                <w:ilvl w:val="0"/>
                <w:numId w:val="5"/>
              </w:numPr>
              <w:jc w:val="both"/>
              <w:rPr>
                <w:sz w:val="20"/>
                <w:szCs w:val="20"/>
              </w:rPr>
            </w:pPr>
            <w:r w:rsidRPr="00EA01BF">
              <w:rPr>
                <w:sz w:val="20"/>
                <w:szCs w:val="20"/>
              </w:rPr>
              <w:t>Streamlined and simplified manual Attendance and Leave Management System.</w:t>
            </w:r>
          </w:p>
          <w:p w14:paraId="0317A9F6" w14:textId="3CBAD9EC" w:rsidR="00931141" w:rsidRPr="00EA01BF" w:rsidRDefault="00931141" w:rsidP="00EA01BF">
            <w:pPr>
              <w:pStyle w:val="ListParagraph"/>
              <w:numPr>
                <w:ilvl w:val="0"/>
                <w:numId w:val="5"/>
              </w:numPr>
              <w:jc w:val="both"/>
              <w:rPr>
                <w:sz w:val="20"/>
                <w:szCs w:val="20"/>
              </w:rPr>
            </w:pPr>
            <w:r w:rsidRPr="00EA01BF">
              <w:rPr>
                <w:sz w:val="20"/>
                <w:szCs w:val="20"/>
              </w:rPr>
              <w:t>Recommended implementation of a shift from manual to online L</w:t>
            </w:r>
            <w:r w:rsidR="007D6314">
              <w:rPr>
                <w:sz w:val="20"/>
                <w:szCs w:val="20"/>
              </w:rPr>
              <w:t xml:space="preserve">eave </w:t>
            </w:r>
            <w:r w:rsidRPr="00EA01BF">
              <w:rPr>
                <w:sz w:val="20"/>
                <w:szCs w:val="20"/>
              </w:rPr>
              <w:t>M</w:t>
            </w:r>
            <w:r w:rsidR="007D6314">
              <w:rPr>
                <w:sz w:val="20"/>
                <w:szCs w:val="20"/>
              </w:rPr>
              <w:t xml:space="preserve">anagement </w:t>
            </w:r>
            <w:r w:rsidRPr="00EA01BF">
              <w:rPr>
                <w:sz w:val="20"/>
                <w:szCs w:val="20"/>
              </w:rPr>
              <w:t>S</w:t>
            </w:r>
            <w:r w:rsidR="007D6314">
              <w:rPr>
                <w:sz w:val="20"/>
                <w:szCs w:val="20"/>
              </w:rPr>
              <w:t>ystems</w:t>
            </w:r>
            <w:r w:rsidRPr="00EA01BF">
              <w:rPr>
                <w:sz w:val="20"/>
                <w:szCs w:val="20"/>
              </w:rPr>
              <w:t>.</w:t>
            </w:r>
          </w:p>
          <w:p w14:paraId="06F5C1EC" w14:textId="0D144F31" w:rsidR="004351E2" w:rsidRPr="00EA01BF" w:rsidRDefault="00931141" w:rsidP="00EA01BF">
            <w:pPr>
              <w:pStyle w:val="ListParagraph"/>
              <w:numPr>
                <w:ilvl w:val="0"/>
                <w:numId w:val="5"/>
              </w:numPr>
              <w:jc w:val="both"/>
              <w:rPr>
                <w:sz w:val="20"/>
                <w:szCs w:val="20"/>
              </w:rPr>
            </w:pPr>
            <w:r w:rsidRPr="00EA01BF">
              <w:rPr>
                <w:sz w:val="20"/>
                <w:szCs w:val="20"/>
              </w:rPr>
              <w:t>Acquired hands-on basic experience of working in SAP by entering and checking employee payroll and personal data.</w:t>
            </w:r>
          </w:p>
          <w:p w14:paraId="53AF5553" w14:textId="3AA5D554" w:rsidR="00417419" w:rsidRPr="00931141" w:rsidRDefault="00417419" w:rsidP="00337F64">
            <w:pPr>
              <w:pStyle w:val="Header"/>
              <w:tabs>
                <w:tab w:val="clear" w:pos="4680"/>
                <w:tab w:val="clear" w:pos="9360"/>
                <w:tab w:val="center" w:pos="4320"/>
                <w:tab w:val="right" w:pos="8640"/>
              </w:tabs>
              <w:ind w:right="0"/>
              <w:jc w:val="both"/>
              <w:rPr>
                <w:sz w:val="20"/>
                <w:szCs w:val="22"/>
              </w:rPr>
            </w:pPr>
          </w:p>
        </w:tc>
      </w:tr>
      <w:tr w:rsidR="006D409C" w14:paraId="3A129992" w14:textId="77777777" w:rsidTr="007845AA">
        <w:trPr>
          <w:trHeight w:val="630"/>
        </w:trPr>
        <w:tc>
          <w:tcPr>
            <w:tcW w:w="4429" w:type="dxa"/>
            <w:vMerge/>
            <w:vAlign w:val="bottom"/>
          </w:tcPr>
          <w:p w14:paraId="4438F43E" w14:textId="77777777" w:rsidR="006D409C" w:rsidRDefault="006D409C" w:rsidP="00776643">
            <w:pPr>
              <w:ind w:right="0"/>
              <w:rPr>
                <w:noProof/>
              </w:rPr>
            </w:pPr>
          </w:p>
        </w:tc>
        <w:tc>
          <w:tcPr>
            <w:tcW w:w="505" w:type="dxa"/>
            <w:shd w:val="clear" w:color="auto" w:fill="31521B" w:themeFill="accent2" w:themeFillShade="80"/>
          </w:tcPr>
          <w:p w14:paraId="57FEB614" w14:textId="77777777" w:rsidR="006D409C" w:rsidRDefault="006D409C" w:rsidP="00776643">
            <w:pPr>
              <w:tabs>
                <w:tab w:val="left" w:pos="990"/>
              </w:tabs>
            </w:pPr>
          </w:p>
        </w:tc>
        <w:tc>
          <w:tcPr>
            <w:tcW w:w="6631" w:type="dxa"/>
            <w:shd w:val="clear" w:color="auto" w:fill="31521B" w:themeFill="accent2" w:themeFillShade="80"/>
            <w:vAlign w:val="center"/>
          </w:tcPr>
          <w:p w14:paraId="619C0903" w14:textId="6380A29E" w:rsidR="006D409C" w:rsidRDefault="00000000" w:rsidP="00776643">
            <w:pPr>
              <w:pStyle w:val="Heading1"/>
              <w:rPr>
                <w:b/>
              </w:rPr>
            </w:pPr>
            <w:sdt>
              <w:sdtPr>
                <w:id w:val="1669594239"/>
                <w:placeholder>
                  <w:docPart w:val="548A2DAF00C342898C5490C2E99AB79C"/>
                </w:placeholder>
                <w:temporary/>
                <w:showingPlcHdr/>
                <w15:appearance w15:val="hidden"/>
              </w:sdtPr>
              <w:sdtContent>
                <w:r w:rsidR="006D409C" w:rsidRPr="00776643">
                  <w:rPr>
                    <w:rStyle w:val="Heading2Char"/>
                    <w:b w:val="0"/>
                    <w:bCs w:val="0"/>
                    <w:caps/>
                    <w:sz w:val="48"/>
                    <w:szCs w:val="32"/>
                  </w:rPr>
                  <w:t>SKILLS</w:t>
                </w:r>
              </w:sdtContent>
            </w:sdt>
            <w:r w:rsidR="00344F52">
              <w:t xml:space="preserve"> &amp; cOMPETENCIES</w:t>
            </w:r>
          </w:p>
        </w:tc>
      </w:tr>
      <w:tr w:rsidR="006D409C" w14:paraId="2B0CE383" w14:textId="77777777" w:rsidTr="007845AA">
        <w:trPr>
          <w:trHeight w:val="388"/>
        </w:trPr>
        <w:tc>
          <w:tcPr>
            <w:tcW w:w="4429" w:type="dxa"/>
            <w:vMerge/>
            <w:vAlign w:val="bottom"/>
          </w:tcPr>
          <w:p w14:paraId="769A5BF0" w14:textId="77777777" w:rsidR="006D409C" w:rsidRDefault="006D409C" w:rsidP="00776643">
            <w:pPr>
              <w:ind w:right="0"/>
              <w:rPr>
                <w:noProof/>
              </w:rPr>
            </w:pPr>
          </w:p>
        </w:tc>
        <w:tc>
          <w:tcPr>
            <w:tcW w:w="505" w:type="dxa"/>
            <w:tcMar>
              <w:left w:w="0" w:type="dxa"/>
              <w:right w:w="0" w:type="dxa"/>
            </w:tcMar>
          </w:tcPr>
          <w:p w14:paraId="1AC60797" w14:textId="77777777" w:rsidR="006D409C" w:rsidRDefault="00F56513" w:rsidP="00776643">
            <w:pPr>
              <w:tabs>
                <w:tab w:val="left" w:pos="990"/>
              </w:tabs>
            </w:pPr>
            <w:r>
              <w:rPr>
                <w:noProof/>
              </w:rPr>
              <mc:AlternateContent>
                <mc:Choice Requires="wps">
                  <w:drawing>
                    <wp:inline distT="0" distB="0" distL="0" distR="0" wp14:anchorId="34FF09CC" wp14:editId="37279CCC">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F4C925"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FF09CC"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F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EBjhxZ6mK&#10;5zvt5wgoMdOwm0obe0uNvaMaOnvYhNHRfoBHKRRcC6h/R8HFUPrrsX3kh+kHTiOygbFtEZl/1lTz&#10;iIi/JMxF8ySDoifWLbJJnsJChyfL8ESu62sFVQRvGfDOkchvRUuWWtWfYMK8QqtwRCUD2/A2s3DD&#10;/eLawhqOYEZl/OrK0TDbQTHfyvuGoXLEuYHIH7afqG4IkovIwuj0XrUj3n4oguLf86KkVFdrq8oK&#10;JyZXmR7X3QLmQqAOBs9w7bj2k/blvwA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pP5jBX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9F4C925" w14:textId="77777777" w:rsidR="00F56513" w:rsidRPr="00AF4EA4" w:rsidRDefault="00F56513" w:rsidP="00F56513">
                            <w:pPr>
                              <w:jc w:val="center"/>
                              <w:rPr>
                                <w:color w:val="455F51" w:themeColor="text2"/>
                              </w:rPr>
                            </w:pPr>
                          </w:p>
                        </w:txbxContent>
                      </v:textbox>
                      <w10:anchorlock/>
                    </v:shape>
                  </w:pict>
                </mc:Fallback>
              </mc:AlternateContent>
            </w:r>
          </w:p>
        </w:tc>
        <w:tc>
          <w:tcPr>
            <w:tcW w:w="6631" w:type="dxa"/>
            <w:vAlign w:val="bottom"/>
          </w:tcPr>
          <w:p w14:paraId="2EC8C883" w14:textId="676B790D" w:rsidR="00344F52" w:rsidRDefault="00344F52" w:rsidP="00E50CC4">
            <w:pPr>
              <w:pStyle w:val="ListParagraph"/>
              <w:numPr>
                <w:ilvl w:val="0"/>
                <w:numId w:val="5"/>
              </w:numPr>
              <w:jc w:val="both"/>
              <w:rPr>
                <w:sz w:val="20"/>
                <w:szCs w:val="20"/>
              </w:rPr>
            </w:pPr>
            <w:r w:rsidRPr="00127520">
              <w:rPr>
                <w:sz w:val="20"/>
                <w:szCs w:val="20"/>
              </w:rPr>
              <w:t>Result</w:t>
            </w:r>
            <w:r>
              <w:rPr>
                <w:sz w:val="20"/>
                <w:szCs w:val="20"/>
              </w:rPr>
              <w:t>s</w:t>
            </w:r>
            <w:r w:rsidRPr="00127520">
              <w:rPr>
                <w:sz w:val="20"/>
                <w:szCs w:val="20"/>
              </w:rPr>
              <w:t xml:space="preserve"> </w:t>
            </w:r>
            <w:r>
              <w:rPr>
                <w:sz w:val="20"/>
                <w:szCs w:val="20"/>
              </w:rPr>
              <w:t>D</w:t>
            </w:r>
            <w:r w:rsidRPr="00127520">
              <w:rPr>
                <w:sz w:val="20"/>
                <w:szCs w:val="20"/>
              </w:rPr>
              <w:t>riven</w:t>
            </w:r>
          </w:p>
          <w:p w14:paraId="77ECCACB" w14:textId="0FF5C9CE" w:rsidR="00127520" w:rsidRDefault="00127520" w:rsidP="00E50CC4">
            <w:pPr>
              <w:pStyle w:val="ListParagraph"/>
              <w:numPr>
                <w:ilvl w:val="0"/>
                <w:numId w:val="5"/>
              </w:numPr>
              <w:jc w:val="both"/>
              <w:rPr>
                <w:sz w:val="20"/>
                <w:szCs w:val="20"/>
              </w:rPr>
            </w:pPr>
            <w:r w:rsidRPr="00127520">
              <w:rPr>
                <w:sz w:val="20"/>
                <w:szCs w:val="20"/>
              </w:rPr>
              <w:t xml:space="preserve">Effective </w:t>
            </w:r>
            <w:r w:rsidR="00344F52">
              <w:rPr>
                <w:sz w:val="20"/>
                <w:szCs w:val="20"/>
              </w:rPr>
              <w:t>C</w:t>
            </w:r>
            <w:r w:rsidRPr="00127520">
              <w:rPr>
                <w:sz w:val="20"/>
                <w:szCs w:val="20"/>
              </w:rPr>
              <w:t>ommunicator</w:t>
            </w:r>
          </w:p>
          <w:p w14:paraId="11F0BB82" w14:textId="04467EE4" w:rsidR="001E5B90" w:rsidRPr="001E5B90" w:rsidRDefault="001E5B90" w:rsidP="001E5B90">
            <w:pPr>
              <w:pStyle w:val="ListParagraph"/>
              <w:numPr>
                <w:ilvl w:val="0"/>
                <w:numId w:val="5"/>
              </w:numPr>
              <w:jc w:val="both"/>
              <w:rPr>
                <w:sz w:val="20"/>
                <w:szCs w:val="20"/>
              </w:rPr>
            </w:pPr>
            <w:r>
              <w:rPr>
                <w:sz w:val="20"/>
                <w:szCs w:val="20"/>
              </w:rPr>
              <w:t xml:space="preserve">Strategic </w:t>
            </w:r>
            <w:r w:rsidR="00344F52">
              <w:rPr>
                <w:sz w:val="20"/>
                <w:szCs w:val="20"/>
              </w:rPr>
              <w:t xml:space="preserve">&amp; </w:t>
            </w:r>
            <w:r>
              <w:rPr>
                <w:sz w:val="20"/>
                <w:szCs w:val="20"/>
              </w:rPr>
              <w:t>Analytical</w:t>
            </w:r>
          </w:p>
          <w:p w14:paraId="3A1DFA02" w14:textId="152575DB" w:rsidR="00127520" w:rsidRPr="00344F52" w:rsidRDefault="00344F52" w:rsidP="00344F52">
            <w:pPr>
              <w:pStyle w:val="ListParagraph"/>
              <w:numPr>
                <w:ilvl w:val="0"/>
                <w:numId w:val="5"/>
              </w:numPr>
              <w:jc w:val="both"/>
              <w:rPr>
                <w:sz w:val="20"/>
                <w:szCs w:val="20"/>
              </w:rPr>
            </w:pPr>
            <w:r>
              <w:rPr>
                <w:sz w:val="20"/>
                <w:szCs w:val="20"/>
              </w:rPr>
              <w:t>Team Player</w:t>
            </w:r>
          </w:p>
        </w:tc>
      </w:tr>
    </w:tbl>
    <w:p w14:paraId="14F020D5" w14:textId="32EBF5A1" w:rsidR="007845AA" w:rsidRPr="007845AA" w:rsidRDefault="007845AA" w:rsidP="007845AA">
      <w:pPr>
        <w:tabs>
          <w:tab w:val="left" w:pos="2648"/>
        </w:tabs>
      </w:pPr>
    </w:p>
    <w:sectPr w:rsidR="007845AA" w:rsidRPr="007845AA" w:rsidSect="00F56513">
      <w:headerReference w:type="default" r:id="rId13"/>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EC1C6" w14:textId="77777777" w:rsidR="008E1822" w:rsidRDefault="008E1822" w:rsidP="00C51CF5">
      <w:r>
        <w:separator/>
      </w:r>
    </w:p>
  </w:endnote>
  <w:endnote w:type="continuationSeparator" w:id="0">
    <w:p w14:paraId="1451E185" w14:textId="77777777" w:rsidR="008E1822" w:rsidRDefault="008E1822"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0AF8D" w14:textId="77777777" w:rsidR="008E1822" w:rsidRDefault="008E1822" w:rsidP="00C51CF5">
      <w:r>
        <w:separator/>
      </w:r>
    </w:p>
  </w:footnote>
  <w:footnote w:type="continuationSeparator" w:id="0">
    <w:p w14:paraId="3F2896BA" w14:textId="77777777" w:rsidR="008E1822" w:rsidRDefault="008E1822"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D4D12"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5D61B4DB" wp14:editId="08640EF4">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0D9804DE"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2A3641"/>
    <w:multiLevelType w:val="hybridMultilevel"/>
    <w:tmpl w:val="9EA82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651464"/>
    <w:multiLevelType w:val="singleLevel"/>
    <w:tmpl w:val="68D6717A"/>
    <w:lvl w:ilvl="0">
      <w:start w:val="1"/>
      <w:numFmt w:val="bullet"/>
      <w:lvlText w:val=""/>
      <w:lvlJc w:val="left"/>
      <w:pPr>
        <w:tabs>
          <w:tab w:val="num" w:pos="360"/>
        </w:tabs>
        <w:ind w:left="198" w:hanging="198"/>
      </w:pPr>
      <w:rPr>
        <w:rFonts w:ascii="Symbol" w:hAnsi="Symbol" w:hint="default"/>
      </w:rPr>
    </w:lvl>
  </w:abstractNum>
  <w:abstractNum w:abstractNumId="3" w15:restartNumberingAfterBreak="0">
    <w:nsid w:val="252E187B"/>
    <w:multiLevelType w:val="hybridMultilevel"/>
    <w:tmpl w:val="B80C2DE4"/>
    <w:lvl w:ilvl="0" w:tplc="15B4F40A">
      <w:start w:val="1"/>
      <w:numFmt w:val="bullet"/>
      <w:lvlText w:val=""/>
      <w:lvlJc w:val="left"/>
      <w:pPr>
        <w:tabs>
          <w:tab w:val="num" w:pos="792"/>
        </w:tabs>
        <w:ind w:left="90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753287B"/>
    <w:multiLevelType w:val="hybridMultilevel"/>
    <w:tmpl w:val="493AA7F8"/>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5" w15:restartNumberingAfterBreak="0">
    <w:nsid w:val="66504B87"/>
    <w:multiLevelType w:val="hybridMultilevel"/>
    <w:tmpl w:val="A02E9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9A3A1A"/>
    <w:multiLevelType w:val="hybridMultilevel"/>
    <w:tmpl w:val="5DAE59A2"/>
    <w:lvl w:ilvl="0" w:tplc="4AC02A6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081279">
    <w:abstractNumId w:val="0"/>
  </w:num>
  <w:num w:numId="2" w16cid:durableId="388647594">
    <w:abstractNumId w:val="2"/>
  </w:num>
  <w:num w:numId="3" w16cid:durableId="2043675916">
    <w:abstractNumId w:val="3"/>
  </w:num>
  <w:num w:numId="4" w16cid:durableId="654336713">
    <w:abstractNumId w:val="4"/>
  </w:num>
  <w:num w:numId="5" w16cid:durableId="1767581565">
    <w:abstractNumId w:val="6"/>
  </w:num>
  <w:num w:numId="6" w16cid:durableId="1231112734">
    <w:abstractNumId w:val="1"/>
  </w:num>
  <w:num w:numId="7" w16cid:durableId="1624311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13"/>
    <w:rsid w:val="00022896"/>
    <w:rsid w:val="00042E80"/>
    <w:rsid w:val="000521EF"/>
    <w:rsid w:val="0006167F"/>
    <w:rsid w:val="00061785"/>
    <w:rsid w:val="000649DA"/>
    <w:rsid w:val="00064D6B"/>
    <w:rsid w:val="000A06C8"/>
    <w:rsid w:val="000A545F"/>
    <w:rsid w:val="000A7978"/>
    <w:rsid w:val="000E1127"/>
    <w:rsid w:val="000E65F3"/>
    <w:rsid w:val="000F3BEA"/>
    <w:rsid w:val="000F6BDA"/>
    <w:rsid w:val="0010314C"/>
    <w:rsid w:val="00105834"/>
    <w:rsid w:val="00113C58"/>
    <w:rsid w:val="00121F11"/>
    <w:rsid w:val="00125E9E"/>
    <w:rsid w:val="00127520"/>
    <w:rsid w:val="00127A1E"/>
    <w:rsid w:val="001307A8"/>
    <w:rsid w:val="00153B84"/>
    <w:rsid w:val="00157512"/>
    <w:rsid w:val="00164453"/>
    <w:rsid w:val="00167197"/>
    <w:rsid w:val="00177C47"/>
    <w:rsid w:val="001845B4"/>
    <w:rsid w:val="00196AAB"/>
    <w:rsid w:val="001A2C3A"/>
    <w:rsid w:val="001A4D1A"/>
    <w:rsid w:val="001A5F19"/>
    <w:rsid w:val="001B0B3D"/>
    <w:rsid w:val="001B0D31"/>
    <w:rsid w:val="001D5DCF"/>
    <w:rsid w:val="001D695D"/>
    <w:rsid w:val="001E5B90"/>
    <w:rsid w:val="001F2B89"/>
    <w:rsid w:val="002023F2"/>
    <w:rsid w:val="00223D5A"/>
    <w:rsid w:val="00262F27"/>
    <w:rsid w:val="002702E9"/>
    <w:rsid w:val="00273842"/>
    <w:rsid w:val="002758BC"/>
    <w:rsid w:val="002832BE"/>
    <w:rsid w:val="00287A78"/>
    <w:rsid w:val="0029206D"/>
    <w:rsid w:val="002C2FD0"/>
    <w:rsid w:val="002C71D2"/>
    <w:rsid w:val="002D2927"/>
    <w:rsid w:val="002D552F"/>
    <w:rsid w:val="00320F77"/>
    <w:rsid w:val="003330A2"/>
    <w:rsid w:val="00337F64"/>
    <w:rsid w:val="00344F52"/>
    <w:rsid w:val="003616DD"/>
    <w:rsid w:val="00362FF3"/>
    <w:rsid w:val="0036395F"/>
    <w:rsid w:val="00383ADF"/>
    <w:rsid w:val="00393E87"/>
    <w:rsid w:val="00394B2C"/>
    <w:rsid w:val="003B0DB8"/>
    <w:rsid w:val="003B2E55"/>
    <w:rsid w:val="003B55AF"/>
    <w:rsid w:val="003D15D3"/>
    <w:rsid w:val="003D2053"/>
    <w:rsid w:val="003E1361"/>
    <w:rsid w:val="004119A7"/>
    <w:rsid w:val="00417419"/>
    <w:rsid w:val="00421717"/>
    <w:rsid w:val="00431999"/>
    <w:rsid w:val="004351E2"/>
    <w:rsid w:val="00440531"/>
    <w:rsid w:val="00443E2D"/>
    <w:rsid w:val="0045515D"/>
    <w:rsid w:val="004672DA"/>
    <w:rsid w:val="00473945"/>
    <w:rsid w:val="004760F5"/>
    <w:rsid w:val="004813F3"/>
    <w:rsid w:val="00484507"/>
    <w:rsid w:val="0049410E"/>
    <w:rsid w:val="004A2ED3"/>
    <w:rsid w:val="004B433A"/>
    <w:rsid w:val="004C37FE"/>
    <w:rsid w:val="004D6664"/>
    <w:rsid w:val="004D7C81"/>
    <w:rsid w:val="00501A15"/>
    <w:rsid w:val="00560513"/>
    <w:rsid w:val="00572086"/>
    <w:rsid w:val="00581BB2"/>
    <w:rsid w:val="00597871"/>
    <w:rsid w:val="005C0F6C"/>
    <w:rsid w:val="005D0820"/>
    <w:rsid w:val="005D47DE"/>
    <w:rsid w:val="005F364E"/>
    <w:rsid w:val="006119E5"/>
    <w:rsid w:val="0062123A"/>
    <w:rsid w:val="006330CD"/>
    <w:rsid w:val="00635EF0"/>
    <w:rsid w:val="00640427"/>
    <w:rsid w:val="00646E75"/>
    <w:rsid w:val="00663587"/>
    <w:rsid w:val="00683ED1"/>
    <w:rsid w:val="006D409C"/>
    <w:rsid w:val="006E293A"/>
    <w:rsid w:val="007041F1"/>
    <w:rsid w:val="0073183C"/>
    <w:rsid w:val="00732ECB"/>
    <w:rsid w:val="00742E94"/>
    <w:rsid w:val="0075301B"/>
    <w:rsid w:val="007567EA"/>
    <w:rsid w:val="00766C09"/>
    <w:rsid w:val="00776643"/>
    <w:rsid w:val="00777966"/>
    <w:rsid w:val="007845AA"/>
    <w:rsid w:val="007967CA"/>
    <w:rsid w:val="00797579"/>
    <w:rsid w:val="007A54AE"/>
    <w:rsid w:val="007B2B38"/>
    <w:rsid w:val="007C27CC"/>
    <w:rsid w:val="007D0160"/>
    <w:rsid w:val="007D0F5B"/>
    <w:rsid w:val="007D5FAA"/>
    <w:rsid w:val="007D6314"/>
    <w:rsid w:val="007F393F"/>
    <w:rsid w:val="0080672A"/>
    <w:rsid w:val="008100AA"/>
    <w:rsid w:val="008352BA"/>
    <w:rsid w:val="0083641C"/>
    <w:rsid w:val="0083728A"/>
    <w:rsid w:val="00837602"/>
    <w:rsid w:val="00841C7E"/>
    <w:rsid w:val="00846C13"/>
    <w:rsid w:val="008613B5"/>
    <w:rsid w:val="00882E29"/>
    <w:rsid w:val="00885139"/>
    <w:rsid w:val="00896B86"/>
    <w:rsid w:val="00896EDB"/>
    <w:rsid w:val="008A5553"/>
    <w:rsid w:val="008B0012"/>
    <w:rsid w:val="008B5C81"/>
    <w:rsid w:val="008C3109"/>
    <w:rsid w:val="008D2A7D"/>
    <w:rsid w:val="008D5BF9"/>
    <w:rsid w:val="008E031C"/>
    <w:rsid w:val="008E1822"/>
    <w:rsid w:val="008F290E"/>
    <w:rsid w:val="008F793F"/>
    <w:rsid w:val="00920AC4"/>
    <w:rsid w:val="009271B3"/>
    <w:rsid w:val="00931141"/>
    <w:rsid w:val="00942045"/>
    <w:rsid w:val="00955A15"/>
    <w:rsid w:val="00964B9F"/>
    <w:rsid w:val="00982077"/>
    <w:rsid w:val="009851BF"/>
    <w:rsid w:val="009A1918"/>
    <w:rsid w:val="009A6453"/>
    <w:rsid w:val="009C02E6"/>
    <w:rsid w:val="009D16B7"/>
    <w:rsid w:val="009E2A12"/>
    <w:rsid w:val="009E3B8E"/>
    <w:rsid w:val="009F0DB0"/>
    <w:rsid w:val="009F215D"/>
    <w:rsid w:val="009F78AF"/>
    <w:rsid w:val="00A02702"/>
    <w:rsid w:val="00A12BA3"/>
    <w:rsid w:val="00A222F5"/>
    <w:rsid w:val="00A23E52"/>
    <w:rsid w:val="00A36571"/>
    <w:rsid w:val="00A4602D"/>
    <w:rsid w:val="00A62D10"/>
    <w:rsid w:val="00A650ED"/>
    <w:rsid w:val="00A73BCA"/>
    <w:rsid w:val="00A75FCE"/>
    <w:rsid w:val="00A87BA7"/>
    <w:rsid w:val="00A9071B"/>
    <w:rsid w:val="00AA4E82"/>
    <w:rsid w:val="00AA6F0F"/>
    <w:rsid w:val="00AB0BB8"/>
    <w:rsid w:val="00AB486B"/>
    <w:rsid w:val="00AC3587"/>
    <w:rsid w:val="00AC38FB"/>
    <w:rsid w:val="00AC5509"/>
    <w:rsid w:val="00AF4EA4"/>
    <w:rsid w:val="00B04A41"/>
    <w:rsid w:val="00B0669D"/>
    <w:rsid w:val="00B41458"/>
    <w:rsid w:val="00B505F7"/>
    <w:rsid w:val="00B709AC"/>
    <w:rsid w:val="00B74AD5"/>
    <w:rsid w:val="00B90CEF"/>
    <w:rsid w:val="00B91FE3"/>
    <w:rsid w:val="00B92567"/>
    <w:rsid w:val="00B95D4D"/>
    <w:rsid w:val="00BB26B0"/>
    <w:rsid w:val="00BB2A69"/>
    <w:rsid w:val="00BB4880"/>
    <w:rsid w:val="00BC1F0F"/>
    <w:rsid w:val="00BC75D6"/>
    <w:rsid w:val="00BD39EE"/>
    <w:rsid w:val="00BF246A"/>
    <w:rsid w:val="00BF692D"/>
    <w:rsid w:val="00C05E23"/>
    <w:rsid w:val="00C31249"/>
    <w:rsid w:val="00C40D61"/>
    <w:rsid w:val="00C50909"/>
    <w:rsid w:val="00C51CF5"/>
    <w:rsid w:val="00C63D3E"/>
    <w:rsid w:val="00C76149"/>
    <w:rsid w:val="00C81630"/>
    <w:rsid w:val="00C86D99"/>
    <w:rsid w:val="00C93D20"/>
    <w:rsid w:val="00CA407F"/>
    <w:rsid w:val="00CA658D"/>
    <w:rsid w:val="00CB2BB3"/>
    <w:rsid w:val="00CC5CC7"/>
    <w:rsid w:val="00CC7F74"/>
    <w:rsid w:val="00CD1BCB"/>
    <w:rsid w:val="00CF1A9A"/>
    <w:rsid w:val="00CF4093"/>
    <w:rsid w:val="00D00A30"/>
    <w:rsid w:val="00D056CF"/>
    <w:rsid w:val="00D0570A"/>
    <w:rsid w:val="00D20087"/>
    <w:rsid w:val="00D30285"/>
    <w:rsid w:val="00D41EA6"/>
    <w:rsid w:val="00D8438A"/>
    <w:rsid w:val="00D87ECA"/>
    <w:rsid w:val="00D90F46"/>
    <w:rsid w:val="00DB5A9E"/>
    <w:rsid w:val="00DB7542"/>
    <w:rsid w:val="00DC71AE"/>
    <w:rsid w:val="00DD5F72"/>
    <w:rsid w:val="00DF57BD"/>
    <w:rsid w:val="00DF7DB2"/>
    <w:rsid w:val="00E00E29"/>
    <w:rsid w:val="00E01423"/>
    <w:rsid w:val="00E23CDA"/>
    <w:rsid w:val="00E26407"/>
    <w:rsid w:val="00E378C9"/>
    <w:rsid w:val="00E41A85"/>
    <w:rsid w:val="00E50CC4"/>
    <w:rsid w:val="00E55D74"/>
    <w:rsid w:val="00E7215E"/>
    <w:rsid w:val="00E74B51"/>
    <w:rsid w:val="00E774C3"/>
    <w:rsid w:val="00E844F8"/>
    <w:rsid w:val="00E8541C"/>
    <w:rsid w:val="00EA01BF"/>
    <w:rsid w:val="00EA633F"/>
    <w:rsid w:val="00EB0683"/>
    <w:rsid w:val="00EC1783"/>
    <w:rsid w:val="00ED30F9"/>
    <w:rsid w:val="00ED68F8"/>
    <w:rsid w:val="00F06829"/>
    <w:rsid w:val="00F16E35"/>
    <w:rsid w:val="00F51B39"/>
    <w:rsid w:val="00F56513"/>
    <w:rsid w:val="00F6480F"/>
    <w:rsid w:val="00F9798B"/>
    <w:rsid w:val="00FC41DB"/>
    <w:rsid w:val="00FC52F1"/>
    <w:rsid w:val="00FC5CD1"/>
    <w:rsid w:val="00FD27BC"/>
    <w:rsid w:val="00FE56BC"/>
    <w:rsid w:val="00FF3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494D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rsid w:val="00C51CF5"/>
    <w:pPr>
      <w:tabs>
        <w:tab w:val="center" w:pos="4680"/>
        <w:tab w:val="right" w:pos="9360"/>
      </w:tabs>
    </w:pPr>
  </w:style>
  <w:style w:type="character" w:customStyle="1" w:styleId="HeaderChar">
    <w:name w:val="Header Char"/>
    <w:basedOn w:val="DefaultParagraphFont"/>
    <w:link w:val="Header"/>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alentchamp29@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2\AppData\Roaming\Microsoft\Templates\Green%20cub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A5B796214C4D6D91CA33056D6EFDB7"/>
        <w:category>
          <w:name w:val="General"/>
          <w:gallery w:val="placeholder"/>
        </w:category>
        <w:types>
          <w:type w:val="bbPlcHdr"/>
        </w:types>
        <w:behaviors>
          <w:behavior w:val="content"/>
        </w:behaviors>
        <w:guid w:val="{465E141F-EE34-4F27-A75D-6932769E4431}"/>
      </w:docPartPr>
      <w:docPartBody>
        <w:p w:rsidR="00CA4660" w:rsidRDefault="000F6CFB">
          <w:pPr>
            <w:pStyle w:val="6BA5B796214C4D6D91CA33056D6EFDB7"/>
          </w:pPr>
          <w:r w:rsidRPr="00036450">
            <w:t>EDUCATION</w:t>
          </w:r>
        </w:p>
      </w:docPartBody>
    </w:docPart>
    <w:docPart>
      <w:docPartPr>
        <w:name w:val="B679B7110BA14A1C9B3CBF6CF152819B"/>
        <w:category>
          <w:name w:val="General"/>
          <w:gallery w:val="placeholder"/>
        </w:category>
        <w:types>
          <w:type w:val="bbPlcHdr"/>
        </w:types>
        <w:behaviors>
          <w:behavior w:val="content"/>
        </w:behaviors>
        <w:guid w:val="{40C274E0-7C1A-47F3-AE7D-69821F7F59A8}"/>
      </w:docPartPr>
      <w:docPartBody>
        <w:p w:rsidR="00CA4660" w:rsidRDefault="000F6CFB">
          <w:pPr>
            <w:pStyle w:val="B679B7110BA14A1C9B3CBF6CF152819B"/>
          </w:pPr>
          <w:r w:rsidRPr="005D47DE">
            <w:t>Profile</w:t>
          </w:r>
        </w:p>
      </w:docPartBody>
    </w:docPart>
    <w:docPart>
      <w:docPartPr>
        <w:name w:val="E34DA3FF2ABA451CB18CB1D60ADB543B"/>
        <w:category>
          <w:name w:val="General"/>
          <w:gallery w:val="placeholder"/>
        </w:category>
        <w:types>
          <w:type w:val="bbPlcHdr"/>
        </w:types>
        <w:behaviors>
          <w:behavior w:val="content"/>
        </w:behaviors>
        <w:guid w:val="{47901A11-3B49-4414-9169-00C9576751E1}"/>
      </w:docPartPr>
      <w:docPartBody>
        <w:p w:rsidR="00CA4660" w:rsidRDefault="000F6CFB">
          <w:pPr>
            <w:pStyle w:val="E34DA3FF2ABA451CB18CB1D60ADB543B"/>
          </w:pPr>
          <w:r w:rsidRPr="00036450">
            <w:t>WORK EXPERIENCE</w:t>
          </w:r>
        </w:p>
      </w:docPartBody>
    </w:docPart>
    <w:docPart>
      <w:docPartPr>
        <w:name w:val="548A2DAF00C342898C5490C2E99AB79C"/>
        <w:category>
          <w:name w:val="General"/>
          <w:gallery w:val="placeholder"/>
        </w:category>
        <w:types>
          <w:type w:val="bbPlcHdr"/>
        </w:types>
        <w:behaviors>
          <w:behavior w:val="content"/>
        </w:behaviors>
        <w:guid w:val="{3C7C4BCA-CEB1-49B1-8016-42C2C4C2BBDC}"/>
      </w:docPartPr>
      <w:docPartBody>
        <w:p w:rsidR="00CA4660" w:rsidRDefault="000F6CFB">
          <w:pPr>
            <w:pStyle w:val="548A2DAF00C342898C5490C2E99AB79C"/>
          </w:pPr>
          <w:r w:rsidRPr="00776643">
            <w:rPr>
              <w:rStyle w:val="Heading2Char"/>
            </w:rPr>
            <w:t>SKILLS</w:t>
          </w:r>
        </w:p>
      </w:docPartBody>
    </w:docPart>
    <w:docPart>
      <w:docPartPr>
        <w:name w:val="DB4D6B0BE75A4CEEBAD90F895A5D821C"/>
        <w:category>
          <w:name w:val="General"/>
          <w:gallery w:val="placeholder"/>
        </w:category>
        <w:types>
          <w:type w:val="bbPlcHdr"/>
        </w:types>
        <w:behaviors>
          <w:behavior w:val="content"/>
        </w:behaviors>
        <w:guid w:val="{3D9C9D67-5934-4948-A8BB-F492780700C2}"/>
      </w:docPartPr>
      <w:docPartBody>
        <w:p w:rsidR="00CA4660" w:rsidRDefault="00D81EA5" w:rsidP="00D81EA5">
          <w:pPr>
            <w:pStyle w:val="DB4D6B0BE75A4CEEBAD90F895A5D821C"/>
          </w:pPr>
          <w:r w:rsidRPr="005D47DE">
            <w:rPr>
              <w:rStyle w:val="Heading2Char"/>
            </w:rPr>
            <w:t>CONTACT</w:t>
          </w:r>
        </w:p>
      </w:docPartBody>
    </w:docPart>
    <w:docPart>
      <w:docPartPr>
        <w:name w:val="CCE5482CE41543A5B16AF1C582BD65D6"/>
        <w:category>
          <w:name w:val="General"/>
          <w:gallery w:val="placeholder"/>
        </w:category>
        <w:types>
          <w:type w:val="bbPlcHdr"/>
        </w:types>
        <w:behaviors>
          <w:behavior w:val="content"/>
        </w:behaviors>
        <w:guid w:val="{18774875-BD3D-493D-8FF3-1CAE0E7CB4B0}"/>
      </w:docPartPr>
      <w:docPartBody>
        <w:p w:rsidR="00CA4660" w:rsidRDefault="00D81EA5" w:rsidP="00D81EA5">
          <w:pPr>
            <w:pStyle w:val="CCE5482CE41543A5B16AF1C582BD65D6"/>
          </w:pPr>
          <w:r w:rsidRPr="004D3011">
            <w:t>PHONE:</w:t>
          </w:r>
        </w:p>
      </w:docPartBody>
    </w:docPart>
    <w:docPart>
      <w:docPartPr>
        <w:name w:val="96AA0A8888044607941E45DFA5EFDC74"/>
        <w:category>
          <w:name w:val="General"/>
          <w:gallery w:val="placeholder"/>
        </w:category>
        <w:types>
          <w:type w:val="bbPlcHdr"/>
        </w:types>
        <w:behaviors>
          <w:behavior w:val="content"/>
        </w:behaviors>
        <w:guid w:val="{E432E86C-6CDE-41C8-8698-56233FFA64F3}"/>
      </w:docPartPr>
      <w:docPartBody>
        <w:p w:rsidR="004D27A4" w:rsidRDefault="00311D59" w:rsidP="00311D59">
          <w:pPr>
            <w:pStyle w:val="96AA0A8888044607941E45DFA5EFDC74"/>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A5"/>
    <w:rsid w:val="000F6CFB"/>
    <w:rsid w:val="0030450F"/>
    <w:rsid w:val="00311D59"/>
    <w:rsid w:val="003C12BC"/>
    <w:rsid w:val="004D27A4"/>
    <w:rsid w:val="00683ED1"/>
    <w:rsid w:val="0073446E"/>
    <w:rsid w:val="009C5A6C"/>
    <w:rsid w:val="00A06C7C"/>
    <w:rsid w:val="00B34ADB"/>
    <w:rsid w:val="00B91FE3"/>
    <w:rsid w:val="00CA4660"/>
    <w:rsid w:val="00D81EA5"/>
    <w:rsid w:val="00DC444F"/>
    <w:rsid w:val="00E7420B"/>
    <w:rsid w:val="00F8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CA4660"/>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5B796214C4D6D91CA33056D6EFDB7">
    <w:name w:val="6BA5B796214C4D6D91CA33056D6EFDB7"/>
  </w:style>
  <w:style w:type="paragraph" w:customStyle="1" w:styleId="96AA0A8888044607941E45DFA5EFDC74">
    <w:name w:val="96AA0A8888044607941E45DFA5EFDC74"/>
    <w:rsid w:val="00311D59"/>
  </w:style>
  <w:style w:type="paragraph" w:customStyle="1" w:styleId="B679B7110BA14A1C9B3CBF6CF152819B">
    <w:name w:val="B679B7110BA14A1C9B3CBF6CF152819B"/>
  </w:style>
  <w:style w:type="character" w:customStyle="1" w:styleId="Heading2Char">
    <w:name w:val="Heading 2 Char"/>
    <w:basedOn w:val="DefaultParagraphFont"/>
    <w:link w:val="Heading2"/>
    <w:uiPriority w:val="9"/>
    <w:rsid w:val="00CA4660"/>
    <w:rPr>
      <w:rFonts w:asciiTheme="majorHAnsi" w:eastAsiaTheme="majorEastAsia" w:hAnsiTheme="majorHAnsi" w:cstheme="majorBidi"/>
      <w:b/>
      <w:bCs/>
      <w:caps/>
      <w:color w:val="FFFFFF" w:themeColor="background1"/>
      <w:sz w:val="26"/>
      <w:szCs w:val="26"/>
      <w:lang w:eastAsia="ja-JP"/>
    </w:rPr>
  </w:style>
  <w:style w:type="character" w:styleId="Hyperlink">
    <w:name w:val="Hyperlink"/>
    <w:basedOn w:val="DefaultParagraphFont"/>
    <w:uiPriority w:val="99"/>
    <w:unhideWhenUsed/>
    <w:rPr>
      <w:color w:val="ED7D31" w:themeColor="accent2"/>
      <w:u w:val="single"/>
    </w:rPr>
  </w:style>
  <w:style w:type="paragraph" w:customStyle="1" w:styleId="E34DA3FF2ABA451CB18CB1D60ADB543B">
    <w:name w:val="E34DA3FF2ABA451CB18CB1D60ADB543B"/>
  </w:style>
  <w:style w:type="paragraph" w:customStyle="1" w:styleId="548A2DAF00C342898C5490C2E99AB79C">
    <w:name w:val="548A2DAF00C342898C5490C2E99AB79C"/>
  </w:style>
  <w:style w:type="paragraph" w:customStyle="1" w:styleId="DB4D6B0BE75A4CEEBAD90F895A5D821C">
    <w:name w:val="DB4D6B0BE75A4CEEBAD90F895A5D821C"/>
    <w:rsid w:val="00D81EA5"/>
  </w:style>
  <w:style w:type="paragraph" w:customStyle="1" w:styleId="CCE5482CE41543A5B16AF1C582BD65D6">
    <w:name w:val="CCE5482CE41543A5B16AF1C582BD65D6"/>
    <w:rsid w:val="00D81E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460C0CD-0EA2-490A-B7DE-ACED37094F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2</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2020-10-20T18:53:00Z</dcterms:created>
  <dcterms:modified xsi:type="dcterms:W3CDTF">2024-10-13T06:24:00Z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